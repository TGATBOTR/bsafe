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A8CFE" w14:textId="7C7F169A" w:rsidR="0093592A" w:rsidRPr="000F357F" w:rsidRDefault="0093592A" w:rsidP="00371D14">
      <w:pPr>
        <w:pStyle w:val="Normal1"/>
        <w:rPr>
          <w:rStyle w:val="In-textcode"/>
          <w:lang w:val="en-GB"/>
        </w:rPr>
      </w:pPr>
    </w:p>
    <w:sectPr w:rsidR="0093592A" w:rsidRPr="000F357F" w:rsidSect="00B95B83">
      <w:headerReference w:type="even" r:id="rId8"/>
      <w:headerReference w:type="default" r:id="rId9"/>
      <w:footerReference w:type="even" r:id="rId10"/>
      <w:footerReference w:type="default" r:id="rId11"/>
      <w:pgSz w:w="12240" w:h="15840"/>
      <w:pgMar w:top="1140" w:right="1080" w:bottom="1240" w:left="1080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0023E" w14:textId="77777777" w:rsidR="00210206" w:rsidRDefault="00210206" w:rsidP="0041699B">
      <w:r>
        <w:separator/>
      </w:r>
    </w:p>
  </w:endnote>
  <w:endnote w:type="continuationSeparator" w:id="0">
    <w:p w14:paraId="1328F5A2" w14:textId="77777777" w:rsidR="00210206" w:rsidRDefault="00210206" w:rsidP="00416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  <w:embedRegular r:id="rId1" w:fontKey="{322C1404-B543-2A46-AB42-69DAAB40B9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0B1105B-B3BB-4746-AC1B-DCFDF7E3AA01}"/>
    <w:embedBold r:id="rId3" w:fontKey="{FA7D2FE4-4C1C-5545-929A-C585C58AD279}"/>
    <w:embedItalic r:id="rId4" w:fontKey="{4D6E7FC3-9423-F14F-AEDD-84A92CCAE071}"/>
    <w:embedBoldItalic r:id="rId5" w:fontKey="{172245F0-F36F-574F-B6E2-3FE1E224249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39013EA5-0401-C242-9AEF-15ABA187154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3905796-9989-434F-A096-9C432F434CD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F66FCE7E-63A1-2647-8960-2EAF0E03128B}"/>
    <w:embedBold r:id="rId9" w:fontKey="{CDFBEE54-2D11-FD4A-95A8-39758109C627}"/>
    <w:embedItalic r:id="rId10" w:fontKey="{7152EE86-B720-034F-BFC8-045B1BEB0A0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9475A54A-182C-354A-B905-304D1106F9C9}"/>
    <w:embedBold r:id="rId12" w:fontKey="{28085C93-4FEE-184C-B391-111AA8619E31}"/>
    <w:embedItalic r:id="rId13" w:fontKey="{DA353BEF-2846-0E4B-A3F5-43E7C0A5374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7E9D677C-DF88-7F48-9A50-3A2A922AD8E7}"/>
    <w:embedBold r:id="rId15" w:fontKey="{FE4297B6-2E15-AE42-9AC7-DAD3541B8EDD}"/>
    <w:embedItalic r:id="rId16" w:fontKey="{01D1F662-F00E-E94B-ADE5-FD5672906ED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746A21B7-B2B7-6246-81F5-908734606840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8" w:fontKey="{698357D5-0DE4-F74E-96B9-D64CD602DEC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Linux Libertine">
    <w:altName w:val="Times New Roman"/>
    <w:charset w:val="00"/>
    <w:family w:val="auto"/>
    <w:pitch w:val="variable"/>
    <w:sig w:usb0="E0000AFF" w:usb1="5200E5FB" w:usb2="0200002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877DD" w14:textId="77777777" w:rsidR="00371D14" w:rsidRDefault="00371D14" w:rsidP="0041699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46B3E36" w14:textId="77777777" w:rsidR="00371D14" w:rsidRDefault="00371D14" w:rsidP="0041699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5388D1" w14:textId="77777777" w:rsidR="00371D14" w:rsidRDefault="00371D14" w:rsidP="0041699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17B4993D" w14:textId="77777777" w:rsidR="00371D14" w:rsidRDefault="00371D14" w:rsidP="0041699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6941A0" w14:textId="77777777" w:rsidR="00210206" w:rsidRDefault="00210206" w:rsidP="0041699B">
      <w:r>
        <w:separator/>
      </w:r>
    </w:p>
  </w:footnote>
  <w:footnote w:type="continuationSeparator" w:id="0">
    <w:p w14:paraId="6CE9B559" w14:textId="77777777" w:rsidR="00210206" w:rsidRDefault="00210206" w:rsidP="004169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82E0C" w14:textId="77777777" w:rsidR="00371D14" w:rsidRDefault="00371D14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A4D32" w14:textId="77777777" w:rsidR="00371D14" w:rsidRDefault="00371D14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88892C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B34F80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52E86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2B225D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954B3B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8BE33E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DE578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174FE7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07C315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6E6919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7E5D2E"/>
    <w:multiLevelType w:val="hybridMultilevel"/>
    <w:tmpl w:val="E920FF82"/>
    <w:lvl w:ilvl="0" w:tplc="77A8E678">
      <w:start w:val="1"/>
      <w:numFmt w:val="none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0435D59"/>
    <w:multiLevelType w:val="multilevel"/>
    <w:tmpl w:val="540CD8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D170EA7"/>
    <w:multiLevelType w:val="multilevel"/>
    <w:tmpl w:val="09B48B1C"/>
    <w:lvl w:ilvl="0">
      <w:start w:val="1"/>
      <w:numFmt w:val="decimal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3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14" w15:restartNumberingAfterBreak="0">
    <w:nsid w:val="36756063"/>
    <w:multiLevelType w:val="multilevel"/>
    <w:tmpl w:val="F75AE9DE"/>
    <w:lvl w:ilvl="0">
      <w:start w:val="1"/>
      <w:numFmt w:val="decimal"/>
      <w:pStyle w:val="Head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6876897"/>
    <w:multiLevelType w:val="hybridMultilevel"/>
    <w:tmpl w:val="9284396A"/>
    <w:lvl w:ilvl="0" w:tplc="9DD2010E">
      <w:start w:val="1"/>
      <w:numFmt w:val="none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17" w15:restartNumberingAfterBreak="0">
    <w:nsid w:val="612D4DC5"/>
    <w:multiLevelType w:val="hybridMultilevel"/>
    <w:tmpl w:val="C13A82DE"/>
    <w:lvl w:ilvl="0" w:tplc="0C08F96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4797A"/>
    <w:multiLevelType w:val="hybridMultilevel"/>
    <w:tmpl w:val="E97A8A70"/>
    <w:lvl w:ilvl="0" w:tplc="99FAB936">
      <w:start w:val="1"/>
      <w:numFmt w:val="none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0" w15:restartNumberingAfterBreak="0">
    <w:nsid w:val="6B8E7CF9"/>
    <w:multiLevelType w:val="hybridMultilevel"/>
    <w:tmpl w:val="4E7C556E"/>
    <w:lvl w:ilvl="0" w:tplc="A41A03FE">
      <w:start w:val="1"/>
      <w:numFmt w:val="none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num w:numId="1">
    <w:abstractNumId w:val="11"/>
  </w:num>
  <w:num w:numId="2">
    <w:abstractNumId w:val="21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7"/>
  </w:num>
  <w:num w:numId="14">
    <w:abstractNumId w:val="12"/>
  </w:num>
  <w:num w:numId="15">
    <w:abstractNumId w:val="10"/>
  </w:num>
  <w:num w:numId="16">
    <w:abstractNumId w:val="20"/>
  </w:num>
  <w:num w:numId="17">
    <w:abstractNumId w:val="15"/>
  </w:num>
  <w:num w:numId="18">
    <w:abstractNumId w:val="13"/>
  </w:num>
  <w:num w:numId="19">
    <w:abstractNumId w:val="19"/>
  </w:num>
  <w:num w:numId="20">
    <w:abstractNumId w:val="16"/>
  </w:num>
  <w:num w:numId="21">
    <w:abstractNumId w:val="18"/>
  </w:num>
  <w:num w:numId="22">
    <w:abstractNumId w:val="11"/>
  </w:num>
  <w:num w:numId="23">
    <w:abstractNumId w:val="11"/>
  </w:num>
  <w:num w:numId="24">
    <w:abstractNumId w:val="14"/>
  </w:num>
  <w:num w:numId="25">
    <w:abstractNumId w:val="14"/>
  </w:num>
  <w:num w:numId="26">
    <w:abstractNumId w:val="14"/>
  </w:num>
  <w:num w:numId="27">
    <w:abstractNumId w:val="1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86"/>
  <w:embedTrueTypeFonts/>
  <w:proofState w:spelling="clean"/>
  <w:attachedTemplate r:id="rId1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41233"/>
    <w:rsid w:val="000020D1"/>
    <w:rsid w:val="0000220E"/>
    <w:rsid w:val="00002459"/>
    <w:rsid w:val="00010196"/>
    <w:rsid w:val="00011618"/>
    <w:rsid w:val="0001388E"/>
    <w:rsid w:val="00014BC5"/>
    <w:rsid w:val="00016AAA"/>
    <w:rsid w:val="00016BA1"/>
    <w:rsid w:val="00017195"/>
    <w:rsid w:val="00017280"/>
    <w:rsid w:val="00020EEA"/>
    <w:rsid w:val="00021394"/>
    <w:rsid w:val="00021755"/>
    <w:rsid w:val="000223B9"/>
    <w:rsid w:val="00022DA1"/>
    <w:rsid w:val="00023220"/>
    <w:rsid w:val="00024801"/>
    <w:rsid w:val="00024958"/>
    <w:rsid w:val="000249E5"/>
    <w:rsid w:val="0002506C"/>
    <w:rsid w:val="000259A3"/>
    <w:rsid w:val="00025AEC"/>
    <w:rsid w:val="00026A87"/>
    <w:rsid w:val="00032F2D"/>
    <w:rsid w:val="00033C10"/>
    <w:rsid w:val="00034463"/>
    <w:rsid w:val="00035712"/>
    <w:rsid w:val="00035A28"/>
    <w:rsid w:val="00037BED"/>
    <w:rsid w:val="00040C1D"/>
    <w:rsid w:val="00040CAF"/>
    <w:rsid w:val="0004239F"/>
    <w:rsid w:val="00042433"/>
    <w:rsid w:val="00043702"/>
    <w:rsid w:val="00047A60"/>
    <w:rsid w:val="00047B51"/>
    <w:rsid w:val="00047BF9"/>
    <w:rsid w:val="00050EE0"/>
    <w:rsid w:val="0005309B"/>
    <w:rsid w:val="000532B8"/>
    <w:rsid w:val="00053AA8"/>
    <w:rsid w:val="0005611F"/>
    <w:rsid w:val="00057626"/>
    <w:rsid w:val="0006729D"/>
    <w:rsid w:val="00067D8C"/>
    <w:rsid w:val="00067E97"/>
    <w:rsid w:val="00067FBE"/>
    <w:rsid w:val="0007001A"/>
    <w:rsid w:val="00070739"/>
    <w:rsid w:val="00071265"/>
    <w:rsid w:val="0007137F"/>
    <w:rsid w:val="00072F44"/>
    <w:rsid w:val="00074986"/>
    <w:rsid w:val="00074B7C"/>
    <w:rsid w:val="00075283"/>
    <w:rsid w:val="000806C1"/>
    <w:rsid w:val="00081265"/>
    <w:rsid w:val="000812CB"/>
    <w:rsid w:val="000822CB"/>
    <w:rsid w:val="000831F5"/>
    <w:rsid w:val="00083304"/>
    <w:rsid w:val="0008419A"/>
    <w:rsid w:val="00084A99"/>
    <w:rsid w:val="00084F8B"/>
    <w:rsid w:val="000850E5"/>
    <w:rsid w:val="00085811"/>
    <w:rsid w:val="000858B5"/>
    <w:rsid w:val="0008790E"/>
    <w:rsid w:val="0009049A"/>
    <w:rsid w:val="000908AA"/>
    <w:rsid w:val="00090B9A"/>
    <w:rsid w:val="0009470C"/>
    <w:rsid w:val="00094DD3"/>
    <w:rsid w:val="0009679B"/>
    <w:rsid w:val="00096A82"/>
    <w:rsid w:val="000A0082"/>
    <w:rsid w:val="000A2BC3"/>
    <w:rsid w:val="000A4AD1"/>
    <w:rsid w:val="000A6438"/>
    <w:rsid w:val="000A6464"/>
    <w:rsid w:val="000A7375"/>
    <w:rsid w:val="000A7920"/>
    <w:rsid w:val="000B2473"/>
    <w:rsid w:val="000B413A"/>
    <w:rsid w:val="000C1CA3"/>
    <w:rsid w:val="000C1D81"/>
    <w:rsid w:val="000C5901"/>
    <w:rsid w:val="000C7E48"/>
    <w:rsid w:val="000C7F20"/>
    <w:rsid w:val="000D041D"/>
    <w:rsid w:val="000D14F2"/>
    <w:rsid w:val="000D208A"/>
    <w:rsid w:val="000D48D0"/>
    <w:rsid w:val="000D49DB"/>
    <w:rsid w:val="000D4C93"/>
    <w:rsid w:val="000D753C"/>
    <w:rsid w:val="000E1F0C"/>
    <w:rsid w:val="000E593F"/>
    <w:rsid w:val="000E59DA"/>
    <w:rsid w:val="000E6D2D"/>
    <w:rsid w:val="000F357F"/>
    <w:rsid w:val="000F492E"/>
    <w:rsid w:val="000F4D49"/>
    <w:rsid w:val="000F5265"/>
    <w:rsid w:val="000F56B0"/>
    <w:rsid w:val="000F660B"/>
    <w:rsid w:val="000F6719"/>
    <w:rsid w:val="000F6FB5"/>
    <w:rsid w:val="00101C58"/>
    <w:rsid w:val="00103D3B"/>
    <w:rsid w:val="0010530E"/>
    <w:rsid w:val="00106CBD"/>
    <w:rsid w:val="001076FC"/>
    <w:rsid w:val="00110589"/>
    <w:rsid w:val="0011079C"/>
    <w:rsid w:val="00111E7D"/>
    <w:rsid w:val="00113751"/>
    <w:rsid w:val="0011375D"/>
    <w:rsid w:val="001143BA"/>
    <w:rsid w:val="00117622"/>
    <w:rsid w:val="00120EBD"/>
    <w:rsid w:val="00121648"/>
    <w:rsid w:val="00123616"/>
    <w:rsid w:val="00123A34"/>
    <w:rsid w:val="00124A13"/>
    <w:rsid w:val="00126606"/>
    <w:rsid w:val="00132EFE"/>
    <w:rsid w:val="00133E7A"/>
    <w:rsid w:val="00133FAE"/>
    <w:rsid w:val="00135BBF"/>
    <w:rsid w:val="00137F89"/>
    <w:rsid w:val="001411B7"/>
    <w:rsid w:val="00141BA8"/>
    <w:rsid w:val="001433EB"/>
    <w:rsid w:val="00143DF8"/>
    <w:rsid w:val="00144EA3"/>
    <w:rsid w:val="00144EE6"/>
    <w:rsid w:val="0014533F"/>
    <w:rsid w:val="001456C2"/>
    <w:rsid w:val="00145838"/>
    <w:rsid w:val="00146087"/>
    <w:rsid w:val="0014765E"/>
    <w:rsid w:val="00151225"/>
    <w:rsid w:val="0015252E"/>
    <w:rsid w:val="0015745B"/>
    <w:rsid w:val="00157B64"/>
    <w:rsid w:val="00157D9C"/>
    <w:rsid w:val="0016125E"/>
    <w:rsid w:val="0016143A"/>
    <w:rsid w:val="00166451"/>
    <w:rsid w:val="001671BF"/>
    <w:rsid w:val="00171673"/>
    <w:rsid w:val="00172D07"/>
    <w:rsid w:val="00173CE8"/>
    <w:rsid w:val="0017496A"/>
    <w:rsid w:val="0017550F"/>
    <w:rsid w:val="00182279"/>
    <w:rsid w:val="00182EB4"/>
    <w:rsid w:val="00183723"/>
    <w:rsid w:val="001845B3"/>
    <w:rsid w:val="00185922"/>
    <w:rsid w:val="00186BCC"/>
    <w:rsid w:val="00187178"/>
    <w:rsid w:val="00187307"/>
    <w:rsid w:val="0019043C"/>
    <w:rsid w:val="00191D1B"/>
    <w:rsid w:val="00194A3B"/>
    <w:rsid w:val="00194BEC"/>
    <w:rsid w:val="001960B3"/>
    <w:rsid w:val="001969F9"/>
    <w:rsid w:val="001A0F64"/>
    <w:rsid w:val="001A15B4"/>
    <w:rsid w:val="001A455D"/>
    <w:rsid w:val="001A4CEF"/>
    <w:rsid w:val="001A5C11"/>
    <w:rsid w:val="001A611A"/>
    <w:rsid w:val="001A690C"/>
    <w:rsid w:val="001A7EA1"/>
    <w:rsid w:val="001B0C7E"/>
    <w:rsid w:val="001B31A4"/>
    <w:rsid w:val="001B5AB5"/>
    <w:rsid w:val="001B6275"/>
    <w:rsid w:val="001C16D2"/>
    <w:rsid w:val="001C540D"/>
    <w:rsid w:val="001C54D8"/>
    <w:rsid w:val="001C550F"/>
    <w:rsid w:val="001C7634"/>
    <w:rsid w:val="001D19AC"/>
    <w:rsid w:val="001D3DD8"/>
    <w:rsid w:val="001D5F67"/>
    <w:rsid w:val="001E1BF8"/>
    <w:rsid w:val="001E6B2E"/>
    <w:rsid w:val="001F00C7"/>
    <w:rsid w:val="001F04C0"/>
    <w:rsid w:val="001F1576"/>
    <w:rsid w:val="001F17A8"/>
    <w:rsid w:val="001F34CF"/>
    <w:rsid w:val="001F4923"/>
    <w:rsid w:val="001F5A10"/>
    <w:rsid w:val="001F7DD0"/>
    <w:rsid w:val="0020088A"/>
    <w:rsid w:val="002021F2"/>
    <w:rsid w:val="00202775"/>
    <w:rsid w:val="00203ACA"/>
    <w:rsid w:val="002046F7"/>
    <w:rsid w:val="00204DC9"/>
    <w:rsid w:val="0020584D"/>
    <w:rsid w:val="002073C4"/>
    <w:rsid w:val="00210206"/>
    <w:rsid w:val="00210439"/>
    <w:rsid w:val="00210F28"/>
    <w:rsid w:val="00213DF5"/>
    <w:rsid w:val="00214D56"/>
    <w:rsid w:val="0021558D"/>
    <w:rsid w:val="0021714B"/>
    <w:rsid w:val="00217CF3"/>
    <w:rsid w:val="0022244A"/>
    <w:rsid w:val="00224A4D"/>
    <w:rsid w:val="00226E77"/>
    <w:rsid w:val="0023028F"/>
    <w:rsid w:val="00230A53"/>
    <w:rsid w:val="00232233"/>
    <w:rsid w:val="002341C7"/>
    <w:rsid w:val="002351EA"/>
    <w:rsid w:val="00236B89"/>
    <w:rsid w:val="0023761E"/>
    <w:rsid w:val="002429DB"/>
    <w:rsid w:val="00243B1C"/>
    <w:rsid w:val="002441B3"/>
    <w:rsid w:val="002451A3"/>
    <w:rsid w:val="00245795"/>
    <w:rsid w:val="002479CE"/>
    <w:rsid w:val="0025006A"/>
    <w:rsid w:val="002548CE"/>
    <w:rsid w:val="00255C0E"/>
    <w:rsid w:val="00255EE4"/>
    <w:rsid w:val="002566BD"/>
    <w:rsid w:val="00256951"/>
    <w:rsid w:val="00256B58"/>
    <w:rsid w:val="00257E32"/>
    <w:rsid w:val="0026048E"/>
    <w:rsid w:val="0026137F"/>
    <w:rsid w:val="00262175"/>
    <w:rsid w:val="002624EA"/>
    <w:rsid w:val="00263920"/>
    <w:rsid w:val="00265F74"/>
    <w:rsid w:val="00266DF7"/>
    <w:rsid w:val="0027167D"/>
    <w:rsid w:val="002743EA"/>
    <w:rsid w:val="00277308"/>
    <w:rsid w:val="002803A6"/>
    <w:rsid w:val="002812F8"/>
    <w:rsid w:val="00282F51"/>
    <w:rsid w:val="00283127"/>
    <w:rsid w:val="00283CE9"/>
    <w:rsid w:val="00284AB8"/>
    <w:rsid w:val="00287622"/>
    <w:rsid w:val="002908AC"/>
    <w:rsid w:val="00291CCA"/>
    <w:rsid w:val="0029215E"/>
    <w:rsid w:val="0029382D"/>
    <w:rsid w:val="00296D2F"/>
    <w:rsid w:val="002A0ECD"/>
    <w:rsid w:val="002A0FBC"/>
    <w:rsid w:val="002A4FD0"/>
    <w:rsid w:val="002A52E6"/>
    <w:rsid w:val="002A5CFB"/>
    <w:rsid w:val="002A5E81"/>
    <w:rsid w:val="002A5F3E"/>
    <w:rsid w:val="002A675E"/>
    <w:rsid w:val="002A779B"/>
    <w:rsid w:val="002B0CCA"/>
    <w:rsid w:val="002B147D"/>
    <w:rsid w:val="002B1AA5"/>
    <w:rsid w:val="002B391E"/>
    <w:rsid w:val="002C2058"/>
    <w:rsid w:val="002C28BE"/>
    <w:rsid w:val="002C42A3"/>
    <w:rsid w:val="002C50C1"/>
    <w:rsid w:val="002C60FD"/>
    <w:rsid w:val="002C663E"/>
    <w:rsid w:val="002C764F"/>
    <w:rsid w:val="002D0C78"/>
    <w:rsid w:val="002D41D2"/>
    <w:rsid w:val="002D4507"/>
    <w:rsid w:val="002D5F2C"/>
    <w:rsid w:val="002E0A26"/>
    <w:rsid w:val="002E1D6F"/>
    <w:rsid w:val="002E28F5"/>
    <w:rsid w:val="002E568C"/>
    <w:rsid w:val="002E6486"/>
    <w:rsid w:val="002E6D33"/>
    <w:rsid w:val="002E7AC0"/>
    <w:rsid w:val="002F01C7"/>
    <w:rsid w:val="002F020D"/>
    <w:rsid w:val="002F3EE1"/>
    <w:rsid w:val="002F40E8"/>
    <w:rsid w:val="002F54B7"/>
    <w:rsid w:val="002F7BA6"/>
    <w:rsid w:val="00302DCA"/>
    <w:rsid w:val="00303476"/>
    <w:rsid w:val="003049FF"/>
    <w:rsid w:val="0030578B"/>
    <w:rsid w:val="0030666A"/>
    <w:rsid w:val="00310CA8"/>
    <w:rsid w:val="0031143E"/>
    <w:rsid w:val="0031215E"/>
    <w:rsid w:val="00312837"/>
    <w:rsid w:val="00312F40"/>
    <w:rsid w:val="003145A3"/>
    <w:rsid w:val="00315349"/>
    <w:rsid w:val="003162EF"/>
    <w:rsid w:val="00317557"/>
    <w:rsid w:val="003203E0"/>
    <w:rsid w:val="003216C3"/>
    <w:rsid w:val="0032217F"/>
    <w:rsid w:val="00322AF1"/>
    <w:rsid w:val="00324E21"/>
    <w:rsid w:val="00326E8E"/>
    <w:rsid w:val="003278FF"/>
    <w:rsid w:val="00334C84"/>
    <w:rsid w:val="0033529F"/>
    <w:rsid w:val="003359D3"/>
    <w:rsid w:val="00340DCD"/>
    <w:rsid w:val="00343E60"/>
    <w:rsid w:val="00344B10"/>
    <w:rsid w:val="00345A2A"/>
    <w:rsid w:val="00347DA6"/>
    <w:rsid w:val="0035004A"/>
    <w:rsid w:val="00351F4A"/>
    <w:rsid w:val="003521E2"/>
    <w:rsid w:val="0035559E"/>
    <w:rsid w:val="00356AEF"/>
    <w:rsid w:val="003573C0"/>
    <w:rsid w:val="0035777D"/>
    <w:rsid w:val="003623F1"/>
    <w:rsid w:val="0036304E"/>
    <w:rsid w:val="00365267"/>
    <w:rsid w:val="00371D14"/>
    <w:rsid w:val="003720D3"/>
    <w:rsid w:val="003733D6"/>
    <w:rsid w:val="003734A5"/>
    <w:rsid w:val="0037625C"/>
    <w:rsid w:val="00377061"/>
    <w:rsid w:val="00380700"/>
    <w:rsid w:val="00381DA9"/>
    <w:rsid w:val="00382340"/>
    <w:rsid w:val="00387A97"/>
    <w:rsid w:val="00387FE1"/>
    <w:rsid w:val="003915DE"/>
    <w:rsid w:val="00392D56"/>
    <w:rsid w:val="003962AC"/>
    <w:rsid w:val="003976A4"/>
    <w:rsid w:val="00397729"/>
    <w:rsid w:val="003A1710"/>
    <w:rsid w:val="003A40DB"/>
    <w:rsid w:val="003A668C"/>
    <w:rsid w:val="003A6FC9"/>
    <w:rsid w:val="003A7CB0"/>
    <w:rsid w:val="003B00FB"/>
    <w:rsid w:val="003B17D5"/>
    <w:rsid w:val="003B3798"/>
    <w:rsid w:val="003B58F9"/>
    <w:rsid w:val="003B7325"/>
    <w:rsid w:val="003B7865"/>
    <w:rsid w:val="003C046E"/>
    <w:rsid w:val="003C162B"/>
    <w:rsid w:val="003C1977"/>
    <w:rsid w:val="003C3068"/>
    <w:rsid w:val="003C343C"/>
    <w:rsid w:val="003C5682"/>
    <w:rsid w:val="003C5F9C"/>
    <w:rsid w:val="003C6A7F"/>
    <w:rsid w:val="003C7314"/>
    <w:rsid w:val="003C7B3F"/>
    <w:rsid w:val="003D15E9"/>
    <w:rsid w:val="003D4F88"/>
    <w:rsid w:val="003D5DF7"/>
    <w:rsid w:val="003E051C"/>
    <w:rsid w:val="003E42F3"/>
    <w:rsid w:val="003E54EE"/>
    <w:rsid w:val="003E56D7"/>
    <w:rsid w:val="003E789C"/>
    <w:rsid w:val="003E7CBF"/>
    <w:rsid w:val="003F1461"/>
    <w:rsid w:val="003F2166"/>
    <w:rsid w:val="003F6AAF"/>
    <w:rsid w:val="003F76A3"/>
    <w:rsid w:val="003F78B8"/>
    <w:rsid w:val="003F7E73"/>
    <w:rsid w:val="00400491"/>
    <w:rsid w:val="00400B49"/>
    <w:rsid w:val="00403655"/>
    <w:rsid w:val="00405183"/>
    <w:rsid w:val="004056B6"/>
    <w:rsid w:val="004066C3"/>
    <w:rsid w:val="004101A1"/>
    <w:rsid w:val="00412747"/>
    <w:rsid w:val="00414116"/>
    <w:rsid w:val="00415F4A"/>
    <w:rsid w:val="0041699B"/>
    <w:rsid w:val="00417946"/>
    <w:rsid w:val="00420706"/>
    <w:rsid w:val="0042202E"/>
    <w:rsid w:val="00423CF9"/>
    <w:rsid w:val="00426B68"/>
    <w:rsid w:val="00427CC9"/>
    <w:rsid w:val="00431DB5"/>
    <w:rsid w:val="00432E9D"/>
    <w:rsid w:val="004335BE"/>
    <w:rsid w:val="00433C1B"/>
    <w:rsid w:val="004355D4"/>
    <w:rsid w:val="00437FAD"/>
    <w:rsid w:val="00440656"/>
    <w:rsid w:val="00443837"/>
    <w:rsid w:val="00443D60"/>
    <w:rsid w:val="0044613F"/>
    <w:rsid w:val="00450D26"/>
    <w:rsid w:val="0045182A"/>
    <w:rsid w:val="004535BA"/>
    <w:rsid w:val="0045453A"/>
    <w:rsid w:val="00460266"/>
    <w:rsid w:val="00463797"/>
    <w:rsid w:val="004640C0"/>
    <w:rsid w:val="004659A0"/>
    <w:rsid w:val="00465A6D"/>
    <w:rsid w:val="00465DA4"/>
    <w:rsid w:val="00466492"/>
    <w:rsid w:val="00467DC3"/>
    <w:rsid w:val="004742E5"/>
    <w:rsid w:val="00477414"/>
    <w:rsid w:val="00480BF9"/>
    <w:rsid w:val="004825BD"/>
    <w:rsid w:val="004836E8"/>
    <w:rsid w:val="0048375D"/>
    <w:rsid w:val="0048393F"/>
    <w:rsid w:val="00483C82"/>
    <w:rsid w:val="004856E8"/>
    <w:rsid w:val="0048582E"/>
    <w:rsid w:val="004867CA"/>
    <w:rsid w:val="004871BC"/>
    <w:rsid w:val="00487A87"/>
    <w:rsid w:val="00490770"/>
    <w:rsid w:val="00495B31"/>
    <w:rsid w:val="00497F13"/>
    <w:rsid w:val="004A16E8"/>
    <w:rsid w:val="004A2A8B"/>
    <w:rsid w:val="004A53AB"/>
    <w:rsid w:val="004A5DA4"/>
    <w:rsid w:val="004A5E17"/>
    <w:rsid w:val="004A5F00"/>
    <w:rsid w:val="004A721F"/>
    <w:rsid w:val="004A7C82"/>
    <w:rsid w:val="004B11D5"/>
    <w:rsid w:val="004B2299"/>
    <w:rsid w:val="004B5E5F"/>
    <w:rsid w:val="004B6F16"/>
    <w:rsid w:val="004C23D5"/>
    <w:rsid w:val="004C60F3"/>
    <w:rsid w:val="004C67A7"/>
    <w:rsid w:val="004C7202"/>
    <w:rsid w:val="004D0515"/>
    <w:rsid w:val="004D165B"/>
    <w:rsid w:val="004D1C28"/>
    <w:rsid w:val="004D227D"/>
    <w:rsid w:val="004D506E"/>
    <w:rsid w:val="004D6B70"/>
    <w:rsid w:val="004E0685"/>
    <w:rsid w:val="004E1388"/>
    <w:rsid w:val="004E220F"/>
    <w:rsid w:val="004E287F"/>
    <w:rsid w:val="004E3EB5"/>
    <w:rsid w:val="004E415A"/>
    <w:rsid w:val="004E41FF"/>
    <w:rsid w:val="004E43C0"/>
    <w:rsid w:val="004E6094"/>
    <w:rsid w:val="004E72A9"/>
    <w:rsid w:val="004F3D5A"/>
    <w:rsid w:val="004F536D"/>
    <w:rsid w:val="00500F3B"/>
    <w:rsid w:val="00507180"/>
    <w:rsid w:val="00507E78"/>
    <w:rsid w:val="0051028D"/>
    <w:rsid w:val="00511F2B"/>
    <w:rsid w:val="00512312"/>
    <w:rsid w:val="005123B7"/>
    <w:rsid w:val="00514679"/>
    <w:rsid w:val="00514795"/>
    <w:rsid w:val="00515E0C"/>
    <w:rsid w:val="005163F1"/>
    <w:rsid w:val="00516A4C"/>
    <w:rsid w:val="00517783"/>
    <w:rsid w:val="00517AA8"/>
    <w:rsid w:val="005209A9"/>
    <w:rsid w:val="005218B0"/>
    <w:rsid w:val="005223E8"/>
    <w:rsid w:val="005240EB"/>
    <w:rsid w:val="00524445"/>
    <w:rsid w:val="0052528E"/>
    <w:rsid w:val="005262ED"/>
    <w:rsid w:val="00526A59"/>
    <w:rsid w:val="00526E4F"/>
    <w:rsid w:val="005313E0"/>
    <w:rsid w:val="005325D0"/>
    <w:rsid w:val="005350E8"/>
    <w:rsid w:val="00535D1B"/>
    <w:rsid w:val="00536C31"/>
    <w:rsid w:val="00537B1F"/>
    <w:rsid w:val="00542FFD"/>
    <w:rsid w:val="00544EDC"/>
    <w:rsid w:val="0054510F"/>
    <w:rsid w:val="00545587"/>
    <w:rsid w:val="00546CE1"/>
    <w:rsid w:val="0055188F"/>
    <w:rsid w:val="00551A13"/>
    <w:rsid w:val="00551E9C"/>
    <w:rsid w:val="005533DA"/>
    <w:rsid w:val="005576BF"/>
    <w:rsid w:val="00557B4C"/>
    <w:rsid w:val="0056416F"/>
    <w:rsid w:val="005648F0"/>
    <w:rsid w:val="00572045"/>
    <w:rsid w:val="00572389"/>
    <w:rsid w:val="00572F9F"/>
    <w:rsid w:val="005732E9"/>
    <w:rsid w:val="005742A2"/>
    <w:rsid w:val="00574866"/>
    <w:rsid w:val="005760CB"/>
    <w:rsid w:val="0057744E"/>
    <w:rsid w:val="00577BA9"/>
    <w:rsid w:val="005811AE"/>
    <w:rsid w:val="005819FD"/>
    <w:rsid w:val="00583BA6"/>
    <w:rsid w:val="00584C85"/>
    <w:rsid w:val="005907A9"/>
    <w:rsid w:val="00590CC9"/>
    <w:rsid w:val="00591362"/>
    <w:rsid w:val="00592413"/>
    <w:rsid w:val="00592709"/>
    <w:rsid w:val="00592FF6"/>
    <w:rsid w:val="005932A4"/>
    <w:rsid w:val="00596504"/>
    <w:rsid w:val="00597215"/>
    <w:rsid w:val="00597AF8"/>
    <w:rsid w:val="005A006A"/>
    <w:rsid w:val="005A0C10"/>
    <w:rsid w:val="005A23BD"/>
    <w:rsid w:val="005A2AEE"/>
    <w:rsid w:val="005A3493"/>
    <w:rsid w:val="005A37BF"/>
    <w:rsid w:val="005A4680"/>
    <w:rsid w:val="005A6451"/>
    <w:rsid w:val="005A6561"/>
    <w:rsid w:val="005B5ABF"/>
    <w:rsid w:val="005B6EBF"/>
    <w:rsid w:val="005B70A1"/>
    <w:rsid w:val="005B769D"/>
    <w:rsid w:val="005C03D4"/>
    <w:rsid w:val="005C0AFC"/>
    <w:rsid w:val="005C0D08"/>
    <w:rsid w:val="005C3898"/>
    <w:rsid w:val="005C3AF0"/>
    <w:rsid w:val="005C4799"/>
    <w:rsid w:val="005C4A20"/>
    <w:rsid w:val="005C4B97"/>
    <w:rsid w:val="005C5520"/>
    <w:rsid w:val="005C59DF"/>
    <w:rsid w:val="005C6FB4"/>
    <w:rsid w:val="005C7EEB"/>
    <w:rsid w:val="005D015E"/>
    <w:rsid w:val="005D0933"/>
    <w:rsid w:val="005D1334"/>
    <w:rsid w:val="005D1FD2"/>
    <w:rsid w:val="005D20ED"/>
    <w:rsid w:val="005D26A3"/>
    <w:rsid w:val="005D4845"/>
    <w:rsid w:val="005D6B08"/>
    <w:rsid w:val="005D6F3A"/>
    <w:rsid w:val="005D75DE"/>
    <w:rsid w:val="005E00F1"/>
    <w:rsid w:val="005E1D49"/>
    <w:rsid w:val="005E3AF4"/>
    <w:rsid w:val="005E47B8"/>
    <w:rsid w:val="005E4FA4"/>
    <w:rsid w:val="005E53F4"/>
    <w:rsid w:val="005F271E"/>
    <w:rsid w:val="005F3129"/>
    <w:rsid w:val="005F3951"/>
    <w:rsid w:val="005F6831"/>
    <w:rsid w:val="005F6F64"/>
    <w:rsid w:val="00601805"/>
    <w:rsid w:val="0060285C"/>
    <w:rsid w:val="00603140"/>
    <w:rsid w:val="006033C6"/>
    <w:rsid w:val="0060382E"/>
    <w:rsid w:val="00603E70"/>
    <w:rsid w:val="0060400F"/>
    <w:rsid w:val="00606652"/>
    <w:rsid w:val="00606C84"/>
    <w:rsid w:val="0060761F"/>
    <w:rsid w:val="00607726"/>
    <w:rsid w:val="00610275"/>
    <w:rsid w:val="00611EB7"/>
    <w:rsid w:val="00612ACB"/>
    <w:rsid w:val="00612C6B"/>
    <w:rsid w:val="00613425"/>
    <w:rsid w:val="00613C7E"/>
    <w:rsid w:val="00614686"/>
    <w:rsid w:val="00616A40"/>
    <w:rsid w:val="00617009"/>
    <w:rsid w:val="0062271E"/>
    <w:rsid w:val="006227D1"/>
    <w:rsid w:val="0062351D"/>
    <w:rsid w:val="00625048"/>
    <w:rsid w:val="0062776D"/>
    <w:rsid w:val="006302CD"/>
    <w:rsid w:val="00633DD5"/>
    <w:rsid w:val="00640466"/>
    <w:rsid w:val="006406FF"/>
    <w:rsid w:val="0064253E"/>
    <w:rsid w:val="00642F49"/>
    <w:rsid w:val="00643091"/>
    <w:rsid w:val="00643308"/>
    <w:rsid w:val="006438D5"/>
    <w:rsid w:val="00643D9B"/>
    <w:rsid w:val="00643FEF"/>
    <w:rsid w:val="006451FE"/>
    <w:rsid w:val="006460FB"/>
    <w:rsid w:val="00652F3A"/>
    <w:rsid w:val="00653E69"/>
    <w:rsid w:val="00654848"/>
    <w:rsid w:val="00655E9E"/>
    <w:rsid w:val="006568AC"/>
    <w:rsid w:val="00661B2C"/>
    <w:rsid w:val="00663847"/>
    <w:rsid w:val="00667025"/>
    <w:rsid w:val="0066718D"/>
    <w:rsid w:val="00670DDE"/>
    <w:rsid w:val="00670FEE"/>
    <w:rsid w:val="00671693"/>
    <w:rsid w:val="00671B33"/>
    <w:rsid w:val="0067489C"/>
    <w:rsid w:val="00677888"/>
    <w:rsid w:val="006779FC"/>
    <w:rsid w:val="00681842"/>
    <w:rsid w:val="00682790"/>
    <w:rsid w:val="00682B43"/>
    <w:rsid w:val="00683F6F"/>
    <w:rsid w:val="00686889"/>
    <w:rsid w:val="00686E6F"/>
    <w:rsid w:val="00690FA1"/>
    <w:rsid w:val="006911C6"/>
    <w:rsid w:val="00694789"/>
    <w:rsid w:val="006A024A"/>
    <w:rsid w:val="006A0367"/>
    <w:rsid w:val="006B08C3"/>
    <w:rsid w:val="006B2235"/>
    <w:rsid w:val="006B2AF6"/>
    <w:rsid w:val="006B3A7C"/>
    <w:rsid w:val="006B3F4F"/>
    <w:rsid w:val="006B44F0"/>
    <w:rsid w:val="006B4FD2"/>
    <w:rsid w:val="006B500D"/>
    <w:rsid w:val="006B5F5B"/>
    <w:rsid w:val="006B6F38"/>
    <w:rsid w:val="006B793D"/>
    <w:rsid w:val="006C11F0"/>
    <w:rsid w:val="006C122A"/>
    <w:rsid w:val="006C24BD"/>
    <w:rsid w:val="006C268A"/>
    <w:rsid w:val="006C3D90"/>
    <w:rsid w:val="006C5513"/>
    <w:rsid w:val="006C6AA1"/>
    <w:rsid w:val="006D01C4"/>
    <w:rsid w:val="006D0A16"/>
    <w:rsid w:val="006D25DE"/>
    <w:rsid w:val="006D3ED3"/>
    <w:rsid w:val="006D41C1"/>
    <w:rsid w:val="006D6120"/>
    <w:rsid w:val="006D6F59"/>
    <w:rsid w:val="006E37AF"/>
    <w:rsid w:val="006E3878"/>
    <w:rsid w:val="006E4755"/>
    <w:rsid w:val="006E502F"/>
    <w:rsid w:val="006E53FA"/>
    <w:rsid w:val="006E5785"/>
    <w:rsid w:val="006E6DE5"/>
    <w:rsid w:val="006F00E4"/>
    <w:rsid w:val="006F0583"/>
    <w:rsid w:val="006F08C6"/>
    <w:rsid w:val="006F112C"/>
    <w:rsid w:val="006F174B"/>
    <w:rsid w:val="006F2A3A"/>
    <w:rsid w:val="006F4E97"/>
    <w:rsid w:val="006F4FD5"/>
    <w:rsid w:val="006F52D0"/>
    <w:rsid w:val="006F55B8"/>
    <w:rsid w:val="007030A5"/>
    <w:rsid w:val="00712E18"/>
    <w:rsid w:val="00715303"/>
    <w:rsid w:val="00721AAB"/>
    <w:rsid w:val="0072298E"/>
    <w:rsid w:val="00722ABB"/>
    <w:rsid w:val="00723B13"/>
    <w:rsid w:val="00725F2A"/>
    <w:rsid w:val="0072625A"/>
    <w:rsid w:val="00730ECA"/>
    <w:rsid w:val="007349DF"/>
    <w:rsid w:val="00734CB3"/>
    <w:rsid w:val="007355E9"/>
    <w:rsid w:val="00736161"/>
    <w:rsid w:val="00740AFE"/>
    <w:rsid w:val="00741EE7"/>
    <w:rsid w:val="00742255"/>
    <w:rsid w:val="0074330E"/>
    <w:rsid w:val="0075045D"/>
    <w:rsid w:val="00750C49"/>
    <w:rsid w:val="00754515"/>
    <w:rsid w:val="0075458D"/>
    <w:rsid w:val="00754D75"/>
    <w:rsid w:val="00760FC8"/>
    <w:rsid w:val="00762686"/>
    <w:rsid w:val="00764725"/>
    <w:rsid w:val="00765C02"/>
    <w:rsid w:val="00770374"/>
    <w:rsid w:val="00771409"/>
    <w:rsid w:val="0077352A"/>
    <w:rsid w:val="00775592"/>
    <w:rsid w:val="007766A9"/>
    <w:rsid w:val="00776787"/>
    <w:rsid w:val="00777883"/>
    <w:rsid w:val="00780B4A"/>
    <w:rsid w:val="0078324C"/>
    <w:rsid w:val="00784856"/>
    <w:rsid w:val="00787392"/>
    <w:rsid w:val="00790782"/>
    <w:rsid w:val="007908E5"/>
    <w:rsid w:val="00791ACA"/>
    <w:rsid w:val="0079265B"/>
    <w:rsid w:val="00793A73"/>
    <w:rsid w:val="00794228"/>
    <w:rsid w:val="00794A9E"/>
    <w:rsid w:val="00796984"/>
    <w:rsid w:val="007A1FE0"/>
    <w:rsid w:val="007A2805"/>
    <w:rsid w:val="007A2E9C"/>
    <w:rsid w:val="007A3110"/>
    <w:rsid w:val="007A33F7"/>
    <w:rsid w:val="007A555F"/>
    <w:rsid w:val="007A60F9"/>
    <w:rsid w:val="007A6E8E"/>
    <w:rsid w:val="007A7CDB"/>
    <w:rsid w:val="007B3C1A"/>
    <w:rsid w:val="007B6265"/>
    <w:rsid w:val="007C2A1D"/>
    <w:rsid w:val="007C2B48"/>
    <w:rsid w:val="007C31DD"/>
    <w:rsid w:val="007C326A"/>
    <w:rsid w:val="007C4052"/>
    <w:rsid w:val="007C40B4"/>
    <w:rsid w:val="007C4595"/>
    <w:rsid w:val="007C67FD"/>
    <w:rsid w:val="007C7684"/>
    <w:rsid w:val="007D0131"/>
    <w:rsid w:val="007D2A94"/>
    <w:rsid w:val="007D3D0A"/>
    <w:rsid w:val="007D6C72"/>
    <w:rsid w:val="007E24F5"/>
    <w:rsid w:val="007E304E"/>
    <w:rsid w:val="007E3E2C"/>
    <w:rsid w:val="007F3445"/>
    <w:rsid w:val="007F3D80"/>
    <w:rsid w:val="007F5021"/>
    <w:rsid w:val="007F6942"/>
    <w:rsid w:val="007F70F7"/>
    <w:rsid w:val="007F75F8"/>
    <w:rsid w:val="008005DF"/>
    <w:rsid w:val="00801689"/>
    <w:rsid w:val="0080330F"/>
    <w:rsid w:val="0080351A"/>
    <w:rsid w:val="0080355D"/>
    <w:rsid w:val="0080390B"/>
    <w:rsid w:val="0080569C"/>
    <w:rsid w:val="00805F9A"/>
    <w:rsid w:val="0080696E"/>
    <w:rsid w:val="00807052"/>
    <w:rsid w:val="00807857"/>
    <w:rsid w:val="008115B0"/>
    <w:rsid w:val="00811856"/>
    <w:rsid w:val="008126B1"/>
    <w:rsid w:val="00812DE7"/>
    <w:rsid w:val="00814858"/>
    <w:rsid w:val="00816ED9"/>
    <w:rsid w:val="00817625"/>
    <w:rsid w:val="008176E4"/>
    <w:rsid w:val="00822725"/>
    <w:rsid w:val="00822F8F"/>
    <w:rsid w:val="0082310B"/>
    <w:rsid w:val="00823930"/>
    <w:rsid w:val="00824E7D"/>
    <w:rsid w:val="00825345"/>
    <w:rsid w:val="00825AC8"/>
    <w:rsid w:val="0082633C"/>
    <w:rsid w:val="00826C93"/>
    <w:rsid w:val="00826EC2"/>
    <w:rsid w:val="008279BA"/>
    <w:rsid w:val="00827BA8"/>
    <w:rsid w:val="0083178C"/>
    <w:rsid w:val="008325E4"/>
    <w:rsid w:val="008332AD"/>
    <w:rsid w:val="00833E58"/>
    <w:rsid w:val="00835ACD"/>
    <w:rsid w:val="008361F7"/>
    <w:rsid w:val="008366FD"/>
    <w:rsid w:val="008373C7"/>
    <w:rsid w:val="008376ED"/>
    <w:rsid w:val="00840D96"/>
    <w:rsid w:val="0084225C"/>
    <w:rsid w:val="008435E0"/>
    <w:rsid w:val="008450B0"/>
    <w:rsid w:val="00845822"/>
    <w:rsid w:val="00845CFD"/>
    <w:rsid w:val="00847D1B"/>
    <w:rsid w:val="00847D34"/>
    <w:rsid w:val="00847E05"/>
    <w:rsid w:val="008516A7"/>
    <w:rsid w:val="00851ED3"/>
    <w:rsid w:val="0085220C"/>
    <w:rsid w:val="00853345"/>
    <w:rsid w:val="00853970"/>
    <w:rsid w:val="008554CF"/>
    <w:rsid w:val="00855E2F"/>
    <w:rsid w:val="008601E7"/>
    <w:rsid w:val="00863DA9"/>
    <w:rsid w:val="0086562D"/>
    <w:rsid w:val="00865926"/>
    <w:rsid w:val="00865997"/>
    <w:rsid w:val="00865AC1"/>
    <w:rsid w:val="0087074D"/>
    <w:rsid w:val="00872003"/>
    <w:rsid w:val="00873917"/>
    <w:rsid w:val="00876135"/>
    <w:rsid w:val="008830A3"/>
    <w:rsid w:val="008850E7"/>
    <w:rsid w:val="008859FA"/>
    <w:rsid w:val="0088604A"/>
    <w:rsid w:val="00886194"/>
    <w:rsid w:val="0088694E"/>
    <w:rsid w:val="00886DDB"/>
    <w:rsid w:val="00886E90"/>
    <w:rsid w:val="00886EB6"/>
    <w:rsid w:val="00887D80"/>
    <w:rsid w:val="00890AA0"/>
    <w:rsid w:val="00893D55"/>
    <w:rsid w:val="0089596F"/>
    <w:rsid w:val="008A058B"/>
    <w:rsid w:val="008A07D1"/>
    <w:rsid w:val="008A08A1"/>
    <w:rsid w:val="008A1BA0"/>
    <w:rsid w:val="008A5642"/>
    <w:rsid w:val="008A6E8D"/>
    <w:rsid w:val="008A7482"/>
    <w:rsid w:val="008B0D33"/>
    <w:rsid w:val="008B11A7"/>
    <w:rsid w:val="008B2990"/>
    <w:rsid w:val="008B64B2"/>
    <w:rsid w:val="008B709D"/>
    <w:rsid w:val="008C059B"/>
    <w:rsid w:val="008C08B1"/>
    <w:rsid w:val="008C12FB"/>
    <w:rsid w:val="008C1ABE"/>
    <w:rsid w:val="008C24F0"/>
    <w:rsid w:val="008C304A"/>
    <w:rsid w:val="008C365A"/>
    <w:rsid w:val="008C4534"/>
    <w:rsid w:val="008C4C8F"/>
    <w:rsid w:val="008D2890"/>
    <w:rsid w:val="008D2C74"/>
    <w:rsid w:val="008D2E1A"/>
    <w:rsid w:val="008D31F1"/>
    <w:rsid w:val="008E0FED"/>
    <w:rsid w:val="008E3649"/>
    <w:rsid w:val="008E5019"/>
    <w:rsid w:val="008E6843"/>
    <w:rsid w:val="008F1961"/>
    <w:rsid w:val="008F2AAF"/>
    <w:rsid w:val="008F2DD4"/>
    <w:rsid w:val="008F4AEB"/>
    <w:rsid w:val="008F6638"/>
    <w:rsid w:val="008F735E"/>
    <w:rsid w:val="008F7DC3"/>
    <w:rsid w:val="009016D3"/>
    <w:rsid w:val="00902DEB"/>
    <w:rsid w:val="009047D6"/>
    <w:rsid w:val="00906AA5"/>
    <w:rsid w:val="00906D12"/>
    <w:rsid w:val="0090794B"/>
    <w:rsid w:val="00910802"/>
    <w:rsid w:val="009111A0"/>
    <w:rsid w:val="00912580"/>
    <w:rsid w:val="00912B77"/>
    <w:rsid w:val="00914CD9"/>
    <w:rsid w:val="00914ED9"/>
    <w:rsid w:val="00915CB7"/>
    <w:rsid w:val="00916BCA"/>
    <w:rsid w:val="00916DBB"/>
    <w:rsid w:val="00920085"/>
    <w:rsid w:val="00921AA6"/>
    <w:rsid w:val="009232E5"/>
    <w:rsid w:val="009264CF"/>
    <w:rsid w:val="0093463E"/>
    <w:rsid w:val="0093592A"/>
    <w:rsid w:val="0094110C"/>
    <w:rsid w:val="00941233"/>
    <w:rsid w:val="009437C2"/>
    <w:rsid w:val="00945D02"/>
    <w:rsid w:val="0095174C"/>
    <w:rsid w:val="00952510"/>
    <w:rsid w:val="00953D9F"/>
    <w:rsid w:val="00956F2F"/>
    <w:rsid w:val="009600AE"/>
    <w:rsid w:val="009609E0"/>
    <w:rsid w:val="00961556"/>
    <w:rsid w:val="00963C8F"/>
    <w:rsid w:val="00967435"/>
    <w:rsid w:val="009728C4"/>
    <w:rsid w:val="00973008"/>
    <w:rsid w:val="00974491"/>
    <w:rsid w:val="009758A1"/>
    <w:rsid w:val="0098101B"/>
    <w:rsid w:val="00984164"/>
    <w:rsid w:val="00984A03"/>
    <w:rsid w:val="00986135"/>
    <w:rsid w:val="0098728E"/>
    <w:rsid w:val="00990691"/>
    <w:rsid w:val="009906E8"/>
    <w:rsid w:val="00990EF2"/>
    <w:rsid w:val="0099231E"/>
    <w:rsid w:val="0099232D"/>
    <w:rsid w:val="009923A4"/>
    <w:rsid w:val="009952D6"/>
    <w:rsid w:val="00995C5A"/>
    <w:rsid w:val="009961E3"/>
    <w:rsid w:val="00996730"/>
    <w:rsid w:val="009975D2"/>
    <w:rsid w:val="00997802"/>
    <w:rsid w:val="009A08E1"/>
    <w:rsid w:val="009A0E57"/>
    <w:rsid w:val="009A11AB"/>
    <w:rsid w:val="009A127C"/>
    <w:rsid w:val="009A2462"/>
    <w:rsid w:val="009A2D6A"/>
    <w:rsid w:val="009A4C89"/>
    <w:rsid w:val="009A61C6"/>
    <w:rsid w:val="009A628A"/>
    <w:rsid w:val="009A7020"/>
    <w:rsid w:val="009B03E3"/>
    <w:rsid w:val="009B0A7F"/>
    <w:rsid w:val="009B133E"/>
    <w:rsid w:val="009B1A8C"/>
    <w:rsid w:val="009B34FE"/>
    <w:rsid w:val="009B3A4E"/>
    <w:rsid w:val="009B5EA8"/>
    <w:rsid w:val="009B6375"/>
    <w:rsid w:val="009B76A7"/>
    <w:rsid w:val="009B76DC"/>
    <w:rsid w:val="009C185A"/>
    <w:rsid w:val="009C2CBA"/>
    <w:rsid w:val="009C4934"/>
    <w:rsid w:val="009C4CD8"/>
    <w:rsid w:val="009D0194"/>
    <w:rsid w:val="009D11F9"/>
    <w:rsid w:val="009D3FDE"/>
    <w:rsid w:val="009D41A3"/>
    <w:rsid w:val="009D4B4A"/>
    <w:rsid w:val="009D5315"/>
    <w:rsid w:val="009D61F9"/>
    <w:rsid w:val="009D67C9"/>
    <w:rsid w:val="009D7B0E"/>
    <w:rsid w:val="009E04D1"/>
    <w:rsid w:val="009E074E"/>
    <w:rsid w:val="009E1645"/>
    <w:rsid w:val="009E3042"/>
    <w:rsid w:val="009E65AD"/>
    <w:rsid w:val="009E7E68"/>
    <w:rsid w:val="009F0C0F"/>
    <w:rsid w:val="009F19C0"/>
    <w:rsid w:val="009F7001"/>
    <w:rsid w:val="009F74CF"/>
    <w:rsid w:val="00A02287"/>
    <w:rsid w:val="00A03BC7"/>
    <w:rsid w:val="00A059B4"/>
    <w:rsid w:val="00A05B85"/>
    <w:rsid w:val="00A1246C"/>
    <w:rsid w:val="00A12A2F"/>
    <w:rsid w:val="00A13326"/>
    <w:rsid w:val="00A133A7"/>
    <w:rsid w:val="00A158A4"/>
    <w:rsid w:val="00A15DB4"/>
    <w:rsid w:val="00A15FCC"/>
    <w:rsid w:val="00A164E7"/>
    <w:rsid w:val="00A16792"/>
    <w:rsid w:val="00A167A6"/>
    <w:rsid w:val="00A17435"/>
    <w:rsid w:val="00A1744F"/>
    <w:rsid w:val="00A20054"/>
    <w:rsid w:val="00A21BB1"/>
    <w:rsid w:val="00A22108"/>
    <w:rsid w:val="00A2215A"/>
    <w:rsid w:val="00A26553"/>
    <w:rsid w:val="00A270BF"/>
    <w:rsid w:val="00A3138D"/>
    <w:rsid w:val="00A32DE7"/>
    <w:rsid w:val="00A34DE3"/>
    <w:rsid w:val="00A361F4"/>
    <w:rsid w:val="00A36A92"/>
    <w:rsid w:val="00A41751"/>
    <w:rsid w:val="00A42708"/>
    <w:rsid w:val="00A4336A"/>
    <w:rsid w:val="00A44CE2"/>
    <w:rsid w:val="00A46230"/>
    <w:rsid w:val="00A4646B"/>
    <w:rsid w:val="00A466E9"/>
    <w:rsid w:val="00A4684A"/>
    <w:rsid w:val="00A4701C"/>
    <w:rsid w:val="00A52AD7"/>
    <w:rsid w:val="00A55A6A"/>
    <w:rsid w:val="00A570CD"/>
    <w:rsid w:val="00A57257"/>
    <w:rsid w:val="00A62849"/>
    <w:rsid w:val="00A6287F"/>
    <w:rsid w:val="00A6298A"/>
    <w:rsid w:val="00A6383E"/>
    <w:rsid w:val="00A647D7"/>
    <w:rsid w:val="00A65E13"/>
    <w:rsid w:val="00A67BF8"/>
    <w:rsid w:val="00A70B1B"/>
    <w:rsid w:val="00A7110F"/>
    <w:rsid w:val="00A71442"/>
    <w:rsid w:val="00A72F4C"/>
    <w:rsid w:val="00A7314E"/>
    <w:rsid w:val="00A73475"/>
    <w:rsid w:val="00A74406"/>
    <w:rsid w:val="00A74432"/>
    <w:rsid w:val="00A74447"/>
    <w:rsid w:val="00A7662F"/>
    <w:rsid w:val="00A766FB"/>
    <w:rsid w:val="00A770B8"/>
    <w:rsid w:val="00A8074F"/>
    <w:rsid w:val="00A84471"/>
    <w:rsid w:val="00A8451A"/>
    <w:rsid w:val="00A856C1"/>
    <w:rsid w:val="00A85DA3"/>
    <w:rsid w:val="00A87753"/>
    <w:rsid w:val="00A90C38"/>
    <w:rsid w:val="00A90DBE"/>
    <w:rsid w:val="00A9236A"/>
    <w:rsid w:val="00A940BA"/>
    <w:rsid w:val="00A9657D"/>
    <w:rsid w:val="00A96926"/>
    <w:rsid w:val="00A97FEE"/>
    <w:rsid w:val="00AA0325"/>
    <w:rsid w:val="00AA23F4"/>
    <w:rsid w:val="00AA4A41"/>
    <w:rsid w:val="00AA5123"/>
    <w:rsid w:val="00AA74E2"/>
    <w:rsid w:val="00AB3414"/>
    <w:rsid w:val="00AC4C47"/>
    <w:rsid w:val="00AC6457"/>
    <w:rsid w:val="00AD00F0"/>
    <w:rsid w:val="00AD3391"/>
    <w:rsid w:val="00AD3550"/>
    <w:rsid w:val="00AD4424"/>
    <w:rsid w:val="00AD47D5"/>
    <w:rsid w:val="00AD5A3E"/>
    <w:rsid w:val="00AD6933"/>
    <w:rsid w:val="00AE10A0"/>
    <w:rsid w:val="00AE340E"/>
    <w:rsid w:val="00AE497D"/>
    <w:rsid w:val="00AE5A21"/>
    <w:rsid w:val="00AE7B28"/>
    <w:rsid w:val="00AF1929"/>
    <w:rsid w:val="00AF5390"/>
    <w:rsid w:val="00B013D9"/>
    <w:rsid w:val="00B0186D"/>
    <w:rsid w:val="00B02797"/>
    <w:rsid w:val="00B02CE7"/>
    <w:rsid w:val="00B05A7C"/>
    <w:rsid w:val="00B066E1"/>
    <w:rsid w:val="00B068F9"/>
    <w:rsid w:val="00B1237C"/>
    <w:rsid w:val="00B124DE"/>
    <w:rsid w:val="00B12F9F"/>
    <w:rsid w:val="00B13409"/>
    <w:rsid w:val="00B1376D"/>
    <w:rsid w:val="00B13BBF"/>
    <w:rsid w:val="00B15783"/>
    <w:rsid w:val="00B15B12"/>
    <w:rsid w:val="00B15F99"/>
    <w:rsid w:val="00B17582"/>
    <w:rsid w:val="00B17BE6"/>
    <w:rsid w:val="00B22779"/>
    <w:rsid w:val="00B24086"/>
    <w:rsid w:val="00B25444"/>
    <w:rsid w:val="00B2691C"/>
    <w:rsid w:val="00B27AF9"/>
    <w:rsid w:val="00B31575"/>
    <w:rsid w:val="00B32300"/>
    <w:rsid w:val="00B32BA7"/>
    <w:rsid w:val="00B33C0E"/>
    <w:rsid w:val="00B37289"/>
    <w:rsid w:val="00B37770"/>
    <w:rsid w:val="00B40010"/>
    <w:rsid w:val="00B40111"/>
    <w:rsid w:val="00B40C55"/>
    <w:rsid w:val="00B420BE"/>
    <w:rsid w:val="00B42127"/>
    <w:rsid w:val="00B44E1E"/>
    <w:rsid w:val="00B44F47"/>
    <w:rsid w:val="00B45646"/>
    <w:rsid w:val="00B46853"/>
    <w:rsid w:val="00B47339"/>
    <w:rsid w:val="00B50134"/>
    <w:rsid w:val="00B503B2"/>
    <w:rsid w:val="00B50F08"/>
    <w:rsid w:val="00B51A05"/>
    <w:rsid w:val="00B52370"/>
    <w:rsid w:val="00B52C88"/>
    <w:rsid w:val="00B52FA5"/>
    <w:rsid w:val="00B53305"/>
    <w:rsid w:val="00B53EE9"/>
    <w:rsid w:val="00B5493E"/>
    <w:rsid w:val="00B5524F"/>
    <w:rsid w:val="00B57E80"/>
    <w:rsid w:val="00B606E8"/>
    <w:rsid w:val="00B612B6"/>
    <w:rsid w:val="00B613F9"/>
    <w:rsid w:val="00B6344E"/>
    <w:rsid w:val="00B63DF2"/>
    <w:rsid w:val="00B65FC2"/>
    <w:rsid w:val="00B6686E"/>
    <w:rsid w:val="00B66DC4"/>
    <w:rsid w:val="00B67BEA"/>
    <w:rsid w:val="00B72009"/>
    <w:rsid w:val="00B73AE5"/>
    <w:rsid w:val="00B749D3"/>
    <w:rsid w:val="00B74F9D"/>
    <w:rsid w:val="00B75594"/>
    <w:rsid w:val="00B76BC2"/>
    <w:rsid w:val="00B774D7"/>
    <w:rsid w:val="00B7758A"/>
    <w:rsid w:val="00B77C1F"/>
    <w:rsid w:val="00B80DE7"/>
    <w:rsid w:val="00B82D57"/>
    <w:rsid w:val="00B83F22"/>
    <w:rsid w:val="00B861B3"/>
    <w:rsid w:val="00B86629"/>
    <w:rsid w:val="00B87954"/>
    <w:rsid w:val="00B91295"/>
    <w:rsid w:val="00B9322B"/>
    <w:rsid w:val="00B9336A"/>
    <w:rsid w:val="00B95A0B"/>
    <w:rsid w:val="00B95B83"/>
    <w:rsid w:val="00B9623D"/>
    <w:rsid w:val="00B96985"/>
    <w:rsid w:val="00B97298"/>
    <w:rsid w:val="00BA0AA0"/>
    <w:rsid w:val="00BA0D85"/>
    <w:rsid w:val="00BA2C0E"/>
    <w:rsid w:val="00BA3941"/>
    <w:rsid w:val="00BA3E5C"/>
    <w:rsid w:val="00BA3FDF"/>
    <w:rsid w:val="00BA4483"/>
    <w:rsid w:val="00BA7D74"/>
    <w:rsid w:val="00BA7DD0"/>
    <w:rsid w:val="00BB016B"/>
    <w:rsid w:val="00BB11E4"/>
    <w:rsid w:val="00BB5A31"/>
    <w:rsid w:val="00BC2384"/>
    <w:rsid w:val="00BC3027"/>
    <w:rsid w:val="00BC4CAE"/>
    <w:rsid w:val="00BC4D0E"/>
    <w:rsid w:val="00BC4F16"/>
    <w:rsid w:val="00BC5EAA"/>
    <w:rsid w:val="00BD1B2F"/>
    <w:rsid w:val="00BD2F76"/>
    <w:rsid w:val="00BD2FBB"/>
    <w:rsid w:val="00BD37A9"/>
    <w:rsid w:val="00BD4EFB"/>
    <w:rsid w:val="00BD786B"/>
    <w:rsid w:val="00BE072E"/>
    <w:rsid w:val="00BE2C00"/>
    <w:rsid w:val="00BE4B17"/>
    <w:rsid w:val="00BE4E04"/>
    <w:rsid w:val="00BE50DC"/>
    <w:rsid w:val="00BE6E11"/>
    <w:rsid w:val="00BF009C"/>
    <w:rsid w:val="00BF1EE2"/>
    <w:rsid w:val="00BF2086"/>
    <w:rsid w:val="00BF20DA"/>
    <w:rsid w:val="00BF2524"/>
    <w:rsid w:val="00BF3F1B"/>
    <w:rsid w:val="00BF4924"/>
    <w:rsid w:val="00BF4E03"/>
    <w:rsid w:val="00C01A91"/>
    <w:rsid w:val="00C020A7"/>
    <w:rsid w:val="00C03641"/>
    <w:rsid w:val="00C0431F"/>
    <w:rsid w:val="00C04EBA"/>
    <w:rsid w:val="00C05792"/>
    <w:rsid w:val="00C07422"/>
    <w:rsid w:val="00C07DA7"/>
    <w:rsid w:val="00C07E62"/>
    <w:rsid w:val="00C11AEE"/>
    <w:rsid w:val="00C12CE4"/>
    <w:rsid w:val="00C134AA"/>
    <w:rsid w:val="00C17181"/>
    <w:rsid w:val="00C177CC"/>
    <w:rsid w:val="00C20345"/>
    <w:rsid w:val="00C223B5"/>
    <w:rsid w:val="00C24A3C"/>
    <w:rsid w:val="00C24B3E"/>
    <w:rsid w:val="00C260D7"/>
    <w:rsid w:val="00C27E3D"/>
    <w:rsid w:val="00C306E9"/>
    <w:rsid w:val="00C31927"/>
    <w:rsid w:val="00C3292E"/>
    <w:rsid w:val="00C365A4"/>
    <w:rsid w:val="00C369CD"/>
    <w:rsid w:val="00C36C02"/>
    <w:rsid w:val="00C36DD6"/>
    <w:rsid w:val="00C36F4C"/>
    <w:rsid w:val="00C375FC"/>
    <w:rsid w:val="00C3774F"/>
    <w:rsid w:val="00C37AE9"/>
    <w:rsid w:val="00C429A5"/>
    <w:rsid w:val="00C42F16"/>
    <w:rsid w:val="00C43655"/>
    <w:rsid w:val="00C446B2"/>
    <w:rsid w:val="00C45F0F"/>
    <w:rsid w:val="00C47DD9"/>
    <w:rsid w:val="00C517B1"/>
    <w:rsid w:val="00C54CB4"/>
    <w:rsid w:val="00C55547"/>
    <w:rsid w:val="00C562CC"/>
    <w:rsid w:val="00C56F4C"/>
    <w:rsid w:val="00C62006"/>
    <w:rsid w:val="00C62DAD"/>
    <w:rsid w:val="00C62E89"/>
    <w:rsid w:val="00C63D02"/>
    <w:rsid w:val="00C73CCA"/>
    <w:rsid w:val="00C741D6"/>
    <w:rsid w:val="00C76769"/>
    <w:rsid w:val="00C77565"/>
    <w:rsid w:val="00C778E4"/>
    <w:rsid w:val="00C807C5"/>
    <w:rsid w:val="00C8441D"/>
    <w:rsid w:val="00C8448D"/>
    <w:rsid w:val="00C84493"/>
    <w:rsid w:val="00C85F4C"/>
    <w:rsid w:val="00C86BE5"/>
    <w:rsid w:val="00C90911"/>
    <w:rsid w:val="00C93023"/>
    <w:rsid w:val="00C940A5"/>
    <w:rsid w:val="00C94A96"/>
    <w:rsid w:val="00C95502"/>
    <w:rsid w:val="00C96E93"/>
    <w:rsid w:val="00C97822"/>
    <w:rsid w:val="00CA4268"/>
    <w:rsid w:val="00CA4998"/>
    <w:rsid w:val="00CA5F00"/>
    <w:rsid w:val="00CA67B4"/>
    <w:rsid w:val="00CA70BA"/>
    <w:rsid w:val="00CB0D24"/>
    <w:rsid w:val="00CB2AF8"/>
    <w:rsid w:val="00CB4600"/>
    <w:rsid w:val="00CB47CF"/>
    <w:rsid w:val="00CB507A"/>
    <w:rsid w:val="00CB6F0E"/>
    <w:rsid w:val="00CB752C"/>
    <w:rsid w:val="00CC09FD"/>
    <w:rsid w:val="00CC13FE"/>
    <w:rsid w:val="00CC1E03"/>
    <w:rsid w:val="00CC2322"/>
    <w:rsid w:val="00CC5CC4"/>
    <w:rsid w:val="00CC5D5D"/>
    <w:rsid w:val="00CC5E9C"/>
    <w:rsid w:val="00CD1B72"/>
    <w:rsid w:val="00CD3517"/>
    <w:rsid w:val="00CD4379"/>
    <w:rsid w:val="00CD46E7"/>
    <w:rsid w:val="00CD4928"/>
    <w:rsid w:val="00CD4DD6"/>
    <w:rsid w:val="00CD5281"/>
    <w:rsid w:val="00CD5786"/>
    <w:rsid w:val="00CD5DB0"/>
    <w:rsid w:val="00CD6A32"/>
    <w:rsid w:val="00CD73F9"/>
    <w:rsid w:val="00CD7AD9"/>
    <w:rsid w:val="00CE055A"/>
    <w:rsid w:val="00CE0627"/>
    <w:rsid w:val="00CE2D98"/>
    <w:rsid w:val="00CE757F"/>
    <w:rsid w:val="00CF0D6C"/>
    <w:rsid w:val="00CF1BDC"/>
    <w:rsid w:val="00CF1D76"/>
    <w:rsid w:val="00CF1E28"/>
    <w:rsid w:val="00CF232E"/>
    <w:rsid w:val="00CF5AB3"/>
    <w:rsid w:val="00CF5B4F"/>
    <w:rsid w:val="00CF7E67"/>
    <w:rsid w:val="00D0081C"/>
    <w:rsid w:val="00D058BC"/>
    <w:rsid w:val="00D0690E"/>
    <w:rsid w:val="00D1048C"/>
    <w:rsid w:val="00D10E9E"/>
    <w:rsid w:val="00D1123E"/>
    <w:rsid w:val="00D114FB"/>
    <w:rsid w:val="00D11599"/>
    <w:rsid w:val="00D129E2"/>
    <w:rsid w:val="00D141B5"/>
    <w:rsid w:val="00D14E48"/>
    <w:rsid w:val="00D16667"/>
    <w:rsid w:val="00D2056F"/>
    <w:rsid w:val="00D239BE"/>
    <w:rsid w:val="00D27DAF"/>
    <w:rsid w:val="00D27F06"/>
    <w:rsid w:val="00D3052D"/>
    <w:rsid w:val="00D31663"/>
    <w:rsid w:val="00D318B4"/>
    <w:rsid w:val="00D325B8"/>
    <w:rsid w:val="00D332CD"/>
    <w:rsid w:val="00D33D32"/>
    <w:rsid w:val="00D34A21"/>
    <w:rsid w:val="00D34BB6"/>
    <w:rsid w:val="00D3552D"/>
    <w:rsid w:val="00D365ED"/>
    <w:rsid w:val="00D40115"/>
    <w:rsid w:val="00D413F7"/>
    <w:rsid w:val="00D41638"/>
    <w:rsid w:val="00D437C5"/>
    <w:rsid w:val="00D438DA"/>
    <w:rsid w:val="00D45CA0"/>
    <w:rsid w:val="00D50300"/>
    <w:rsid w:val="00D53F48"/>
    <w:rsid w:val="00D540C7"/>
    <w:rsid w:val="00D54858"/>
    <w:rsid w:val="00D54872"/>
    <w:rsid w:val="00D549B3"/>
    <w:rsid w:val="00D56645"/>
    <w:rsid w:val="00D60888"/>
    <w:rsid w:val="00D6153F"/>
    <w:rsid w:val="00D615C9"/>
    <w:rsid w:val="00D61AED"/>
    <w:rsid w:val="00D6237C"/>
    <w:rsid w:val="00D648B0"/>
    <w:rsid w:val="00D705AA"/>
    <w:rsid w:val="00D70B9A"/>
    <w:rsid w:val="00D71183"/>
    <w:rsid w:val="00D7147B"/>
    <w:rsid w:val="00D714F9"/>
    <w:rsid w:val="00D71B43"/>
    <w:rsid w:val="00D77C59"/>
    <w:rsid w:val="00D81D0C"/>
    <w:rsid w:val="00D839EF"/>
    <w:rsid w:val="00D83D6D"/>
    <w:rsid w:val="00D84677"/>
    <w:rsid w:val="00D863E7"/>
    <w:rsid w:val="00D871DD"/>
    <w:rsid w:val="00D914B3"/>
    <w:rsid w:val="00D91866"/>
    <w:rsid w:val="00D95CE4"/>
    <w:rsid w:val="00D969FB"/>
    <w:rsid w:val="00D9779A"/>
    <w:rsid w:val="00DA01D3"/>
    <w:rsid w:val="00DA175A"/>
    <w:rsid w:val="00DA4DFB"/>
    <w:rsid w:val="00DA5D5C"/>
    <w:rsid w:val="00DB22E8"/>
    <w:rsid w:val="00DB409F"/>
    <w:rsid w:val="00DB4C9C"/>
    <w:rsid w:val="00DB636E"/>
    <w:rsid w:val="00DB7D69"/>
    <w:rsid w:val="00DC1F3D"/>
    <w:rsid w:val="00DC37BE"/>
    <w:rsid w:val="00DC45E7"/>
    <w:rsid w:val="00DC5595"/>
    <w:rsid w:val="00DC57C6"/>
    <w:rsid w:val="00DD01AD"/>
    <w:rsid w:val="00DD0354"/>
    <w:rsid w:val="00DD1503"/>
    <w:rsid w:val="00DD2CA6"/>
    <w:rsid w:val="00DD452B"/>
    <w:rsid w:val="00DD6203"/>
    <w:rsid w:val="00DE0FEC"/>
    <w:rsid w:val="00DE1320"/>
    <w:rsid w:val="00DE47E7"/>
    <w:rsid w:val="00DE530E"/>
    <w:rsid w:val="00DF05F4"/>
    <w:rsid w:val="00DF13AB"/>
    <w:rsid w:val="00DF16D1"/>
    <w:rsid w:val="00DF3DD4"/>
    <w:rsid w:val="00DF664D"/>
    <w:rsid w:val="00DF6731"/>
    <w:rsid w:val="00DF7755"/>
    <w:rsid w:val="00E017E2"/>
    <w:rsid w:val="00E02F36"/>
    <w:rsid w:val="00E0337B"/>
    <w:rsid w:val="00E05328"/>
    <w:rsid w:val="00E06DC2"/>
    <w:rsid w:val="00E074FC"/>
    <w:rsid w:val="00E07C6B"/>
    <w:rsid w:val="00E07DC0"/>
    <w:rsid w:val="00E10A6D"/>
    <w:rsid w:val="00E10CE9"/>
    <w:rsid w:val="00E137C6"/>
    <w:rsid w:val="00E15476"/>
    <w:rsid w:val="00E17E3F"/>
    <w:rsid w:val="00E17F4F"/>
    <w:rsid w:val="00E20A73"/>
    <w:rsid w:val="00E23278"/>
    <w:rsid w:val="00E23357"/>
    <w:rsid w:val="00E23E38"/>
    <w:rsid w:val="00E24824"/>
    <w:rsid w:val="00E3077B"/>
    <w:rsid w:val="00E3148C"/>
    <w:rsid w:val="00E3189A"/>
    <w:rsid w:val="00E319E6"/>
    <w:rsid w:val="00E33065"/>
    <w:rsid w:val="00E34F68"/>
    <w:rsid w:val="00E350F8"/>
    <w:rsid w:val="00E363EF"/>
    <w:rsid w:val="00E37ADA"/>
    <w:rsid w:val="00E40988"/>
    <w:rsid w:val="00E41D6B"/>
    <w:rsid w:val="00E41EBB"/>
    <w:rsid w:val="00E441F4"/>
    <w:rsid w:val="00E448EC"/>
    <w:rsid w:val="00E47403"/>
    <w:rsid w:val="00E53F73"/>
    <w:rsid w:val="00E546AE"/>
    <w:rsid w:val="00E5475B"/>
    <w:rsid w:val="00E57B60"/>
    <w:rsid w:val="00E60AAA"/>
    <w:rsid w:val="00E6223B"/>
    <w:rsid w:val="00E63040"/>
    <w:rsid w:val="00E638D5"/>
    <w:rsid w:val="00E7009A"/>
    <w:rsid w:val="00E716F0"/>
    <w:rsid w:val="00E7272A"/>
    <w:rsid w:val="00E727AA"/>
    <w:rsid w:val="00E73039"/>
    <w:rsid w:val="00E730A8"/>
    <w:rsid w:val="00E74155"/>
    <w:rsid w:val="00E74568"/>
    <w:rsid w:val="00E773E2"/>
    <w:rsid w:val="00E77482"/>
    <w:rsid w:val="00E82AC2"/>
    <w:rsid w:val="00E82AEC"/>
    <w:rsid w:val="00E8343D"/>
    <w:rsid w:val="00E8386F"/>
    <w:rsid w:val="00E83EA3"/>
    <w:rsid w:val="00E84540"/>
    <w:rsid w:val="00E84DC6"/>
    <w:rsid w:val="00E85B4E"/>
    <w:rsid w:val="00E867F2"/>
    <w:rsid w:val="00E9005F"/>
    <w:rsid w:val="00E90881"/>
    <w:rsid w:val="00E90F8D"/>
    <w:rsid w:val="00E939FC"/>
    <w:rsid w:val="00E94451"/>
    <w:rsid w:val="00EA1DE9"/>
    <w:rsid w:val="00EA27FD"/>
    <w:rsid w:val="00EA3368"/>
    <w:rsid w:val="00EA500C"/>
    <w:rsid w:val="00EA7DF9"/>
    <w:rsid w:val="00EB17CE"/>
    <w:rsid w:val="00EB18D3"/>
    <w:rsid w:val="00EB2F77"/>
    <w:rsid w:val="00EB3449"/>
    <w:rsid w:val="00EB3B6D"/>
    <w:rsid w:val="00EB5311"/>
    <w:rsid w:val="00EB5490"/>
    <w:rsid w:val="00EB5601"/>
    <w:rsid w:val="00EB72C0"/>
    <w:rsid w:val="00EC0689"/>
    <w:rsid w:val="00EC1811"/>
    <w:rsid w:val="00EC1C50"/>
    <w:rsid w:val="00EC542B"/>
    <w:rsid w:val="00EC5C41"/>
    <w:rsid w:val="00EC6FD4"/>
    <w:rsid w:val="00ED0C21"/>
    <w:rsid w:val="00ED200D"/>
    <w:rsid w:val="00ED5BB3"/>
    <w:rsid w:val="00ED67DA"/>
    <w:rsid w:val="00ED71D6"/>
    <w:rsid w:val="00EE0BAD"/>
    <w:rsid w:val="00EE1D69"/>
    <w:rsid w:val="00EE2A8D"/>
    <w:rsid w:val="00EE38BD"/>
    <w:rsid w:val="00EE5FE1"/>
    <w:rsid w:val="00EE7B31"/>
    <w:rsid w:val="00EF118D"/>
    <w:rsid w:val="00EF28E8"/>
    <w:rsid w:val="00EF2EF1"/>
    <w:rsid w:val="00EF38ED"/>
    <w:rsid w:val="00EF4BB3"/>
    <w:rsid w:val="00EF722A"/>
    <w:rsid w:val="00F05DF7"/>
    <w:rsid w:val="00F05FA9"/>
    <w:rsid w:val="00F067B5"/>
    <w:rsid w:val="00F06959"/>
    <w:rsid w:val="00F109CD"/>
    <w:rsid w:val="00F12744"/>
    <w:rsid w:val="00F129B0"/>
    <w:rsid w:val="00F12FB5"/>
    <w:rsid w:val="00F13096"/>
    <w:rsid w:val="00F13101"/>
    <w:rsid w:val="00F1553E"/>
    <w:rsid w:val="00F172DE"/>
    <w:rsid w:val="00F17300"/>
    <w:rsid w:val="00F20129"/>
    <w:rsid w:val="00F23412"/>
    <w:rsid w:val="00F23BE6"/>
    <w:rsid w:val="00F24E61"/>
    <w:rsid w:val="00F2585E"/>
    <w:rsid w:val="00F2628A"/>
    <w:rsid w:val="00F30DAE"/>
    <w:rsid w:val="00F34B7C"/>
    <w:rsid w:val="00F35B72"/>
    <w:rsid w:val="00F35E4A"/>
    <w:rsid w:val="00F367A0"/>
    <w:rsid w:val="00F37032"/>
    <w:rsid w:val="00F379E8"/>
    <w:rsid w:val="00F43E33"/>
    <w:rsid w:val="00F460A6"/>
    <w:rsid w:val="00F46C6B"/>
    <w:rsid w:val="00F50F19"/>
    <w:rsid w:val="00F547E1"/>
    <w:rsid w:val="00F55299"/>
    <w:rsid w:val="00F562EC"/>
    <w:rsid w:val="00F569E7"/>
    <w:rsid w:val="00F57278"/>
    <w:rsid w:val="00F617E7"/>
    <w:rsid w:val="00F65091"/>
    <w:rsid w:val="00F65713"/>
    <w:rsid w:val="00F65F1D"/>
    <w:rsid w:val="00F66290"/>
    <w:rsid w:val="00F66CCA"/>
    <w:rsid w:val="00F67635"/>
    <w:rsid w:val="00F7019E"/>
    <w:rsid w:val="00F7423E"/>
    <w:rsid w:val="00F762E2"/>
    <w:rsid w:val="00F802BC"/>
    <w:rsid w:val="00F80B1F"/>
    <w:rsid w:val="00F80C06"/>
    <w:rsid w:val="00F81FB6"/>
    <w:rsid w:val="00F83BB0"/>
    <w:rsid w:val="00F8463F"/>
    <w:rsid w:val="00F85073"/>
    <w:rsid w:val="00F85764"/>
    <w:rsid w:val="00F9214F"/>
    <w:rsid w:val="00F92C1E"/>
    <w:rsid w:val="00F9436C"/>
    <w:rsid w:val="00F95090"/>
    <w:rsid w:val="00F95607"/>
    <w:rsid w:val="00F95960"/>
    <w:rsid w:val="00F96863"/>
    <w:rsid w:val="00F969DD"/>
    <w:rsid w:val="00F96A6D"/>
    <w:rsid w:val="00F96E64"/>
    <w:rsid w:val="00F9770C"/>
    <w:rsid w:val="00FA0822"/>
    <w:rsid w:val="00FA08DC"/>
    <w:rsid w:val="00FA154D"/>
    <w:rsid w:val="00FA2002"/>
    <w:rsid w:val="00FA280C"/>
    <w:rsid w:val="00FA2D3B"/>
    <w:rsid w:val="00FA4B6F"/>
    <w:rsid w:val="00FA5A55"/>
    <w:rsid w:val="00FB14B2"/>
    <w:rsid w:val="00FB1F51"/>
    <w:rsid w:val="00FB3315"/>
    <w:rsid w:val="00FB4C70"/>
    <w:rsid w:val="00FB50DD"/>
    <w:rsid w:val="00FC1254"/>
    <w:rsid w:val="00FC14AB"/>
    <w:rsid w:val="00FC21D9"/>
    <w:rsid w:val="00FC25BA"/>
    <w:rsid w:val="00FC5DD4"/>
    <w:rsid w:val="00FC711B"/>
    <w:rsid w:val="00FC74D5"/>
    <w:rsid w:val="00FC7B3F"/>
    <w:rsid w:val="00FD0010"/>
    <w:rsid w:val="00FD2E84"/>
    <w:rsid w:val="00FD4814"/>
    <w:rsid w:val="00FE3CF7"/>
    <w:rsid w:val="00FE4C3F"/>
    <w:rsid w:val="00FE519E"/>
    <w:rsid w:val="00FE54EE"/>
    <w:rsid w:val="00FE7B8F"/>
    <w:rsid w:val="00FF089F"/>
    <w:rsid w:val="00FF1D0A"/>
    <w:rsid w:val="00FF44F1"/>
    <w:rsid w:val="00FF5D31"/>
    <w:rsid w:val="00FF7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2E26AD"/>
  <w15:docId w15:val="{B329A2A2-8CD9-DE42-B88C-A880F5FC6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C58"/>
    <w:pPr>
      <w:spacing w:after="0" w:line="264" w:lineRule="auto"/>
      <w:jc w:val="both"/>
    </w:pPr>
    <w:rPr>
      <w:rFonts w:ascii="Times New Roman" w:hAnsi="Times New Roman" w:cs="Times New Roman"/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01C5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1C5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C5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1C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01C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rsid w:val="00101C58"/>
    <w:pPr>
      <w:keepNext/>
      <w:numPr>
        <w:ilvl w:val="5"/>
        <w:numId w:val="2"/>
      </w:numPr>
      <w:spacing w:after="240"/>
      <w:outlineLvl w:val="5"/>
    </w:pPr>
    <w:rPr>
      <w:rFonts w:eastAsia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rsid w:val="00101C58"/>
    <w:pPr>
      <w:keepNext/>
      <w:numPr>
        <w:ilvl w:val="6"/>
        <w:numId w:val="2"/>
      </w:numPr>
      <w:spacing w:after="240"/>
      <w:outlineLvl w:val="6"/>
    </w:pPr>
    <w:rPr>
      <w:rFonts w:eastAsia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rsid w:val="00101C58"/>
    <w:pPr>
      <w:keepNext/>
      <w:numPr>
        <w:ilvl w:val="7"/>
        <w:numId w:val="2"/>
      </w:numPr>
      <w:spacing w:after="240"/>
      <w:outlineLvl w:val="7"/>
    </w:pPr>
    <w:rPr>
      <w:rFonts w:eastAsia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rsid w:val="00101C58"/>
    <w:pPr>
      <w:keepNext/>
      <w:numPr>
        <w:ilvl w:val="8"/>
        <w:numId w:val="2"/>
      </w:numPr>
      <w:spacing w:after="240"/>
      <w:outlineLvl w:val="8"/>
    </w:pPr>
    <w:rPr>
      <w:rFonts w:eastAsia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semiHidden/>
    <w:rsid w:val="00101C5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101C58"/>
    <w:rPr>
      <w:rFonts w:ascii="Times New Roman" w:hAnsi="Times New Roman" w:cs="Times New Roman"/>
      <w:sz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101C58"/>
    <w:rPr>
      <w:rFonts w:ascii="Times New Roman" w:hAnsi="Times New Roman" w:cs="Times New Roman"/>
      <w:vertAlign w:val="superscript"/>
    </w:rPr>
  </w:style>
  <w:style w:type="paragraph" w:styleId="FootnoteText">
    <w:name w:val="footnote text"/>
    <w:basedOn w:val="Normal"/>
    <w:link w:val="FootnoteTextChar"/>
    <w:semiHidden/>
    <w:rsid w:val="00101C58"/>
    <w:rPr>
      <w:sz w:val="14"/>
    </w:rPr>
  </w:style>
  <w:style w:type="character" w:customStyle="1" w:styleId="FootnoteTextChar">
    <w:name w:val="Footnote Text Char"/>
    <w:basedOn w:val="DefaultParagraphFont"/>
    <w:link w:val="FootnoteText"/>
    <w:semiHidden/>
    <w:rsid w:val="00101C58"/>
    <w:rPr>
      <w:rFonts w:ascii="Times New Roman" w:hAnsi="Times New Roman" w:cs="Times New Roman"/>
      <w:sz w:val="14"/>
    </w:rPr>
  </w:style>
  <w:style w:type="numbering" w:customStyle="1" w:styleId="SIGPLANListbullet">
    <w:name w:val="SIGPLAN List bullet"/>
    <w:basedOn w:val="NoList"/>
    <w:rsid w:val="00101C58"/>
    <w:pPr>
      <w:numPr>
        <w:numId w:val="18"/>
      </w:numPr>
    </w:pPr>
  </w:style>
  <w:style w:type="numbering" w:customStyle="1" w:styleId="SIGPLANListletter">
    <w:name w:val="SIGPLAN List letter"/>
    <w:basedOn w:val="NoList"/>
    <w:rsid w:val="00101C58"/>
    <w:pPr>
      <w:numPr>
        <w:numId w:val="19"/>
      </w:numPr>
    </w:pPr>
  </w:style>
  <w:style w:type="numbering" w:customStyle="1" w:styleId="SIGPLANListnumber">
    <w:name w:val="SIGPLAN List number"/>
    <w:basedOn w:val="NoList"/>
    <w:rsid w:val="00101C58"/>
    <w:pPr>
      <w:numPr>
        <w:numId w:val="20"/>
      </w:numPr>
    </w:pPr>
  </w:style>
  <w:style w:type="table" w:styleId="TableGrid">
    <w:name w:val="Table Grid"/>
    <w:basedOn w:val="TableNormal"/>
    <w:rsid w:val="00101C5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rsid w:val="00101C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01C58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101C5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101C58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101C58"/>
    <w:rPr>
      <w:rFonts w:ascii="Times New Roman" w:hAnsi="Times New Roman" w:cs="Times New Roman"/>
      <w:sz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101C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01C58"/>
    <w:rPr>
      <w:rFonts w:ascii="Times New Roman" w:hAnsi="Times New Roman" w:cs="Times New Roman"/>
      <w:b/>
      <w:bCs/>
      <w:sz w:val="20"/>
    </w:rPr>
  </w:style>
  <w:style w:type="paragraph" w:styleId="Header">
    <w:name w:val="header"/>
    <w:basedOn w:val="Normal"/>
    <w:link w:val="HeaderChar"/>
    <w:semiHidden/>
    <w:rsid w:val="00101C5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semiHidden/>
    <w:rsid w:val="00101C58"/>
    <w:rPr>
      <w:rFonts w:ascii="Times New Roman" w:hAnsi="Times New Roman" w:cs="Times New Roman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01C5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01C58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1C58"/>
    <w:rPr>
      <w:rFonts w:asciiTheme="majorHAnsi" w:eastAsiaTheme="majorEastAsia" w:hAnsiTheme="majorHAnsi" w:cstheme="majorBidi"/>
      <w:b/>
      <w:bCs/>
      <w:color w:val="943634" w:themeColor="accent2" w:themeShade="BF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rsid w:val="00101C58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101C58"/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character" w:customStyle="1" w:styleId="Heading6Char">
    <w:name w:val="Heading 6 Char"/>
    <w:basedOn w:val="DefaultParagraphFont"/>
    <w:link w:val="Heading6"/>
    <w:rsid w:val="00101C58"/>
    <w:rPr>
      <w:rFonts w:ascii="Times New Roman" w:eastAsia="Times New Roman" w:hAnsi="Times New Roman" w:cs="Times New Roman"/>
      <w:bCs/>
      <w:sz w:val="24"/>
      <w:lang w:val="en-GB" w:bidi="ar-DZ"/>
    </w:rPr>
  </w:style>
  <w:style w:type="character" w:customStyle="1" w:styleId="Heading7Char">
    <w:name w:val="Heading 7 Char"/>
    <w:basedOn w:val="DefaultParagraphFont"/>
    <w:link w:val="Heading7"/>
    <w:rsid w:val="00101C58"/>
    <w:rPr>
      <w:rFonts w:ascii="Times New Roman" w:eastAsia="Times New Roman" w:hAnsi="Times New Roman" w:cs="Times New Roman"/>
      <w:b/>
      <w:sz w:val="24"/>
      <w:szCs w:val="24"/>
      <w:lang w:val="en-GB" w:bidi="ar-DZ"/>
    </w:rPr>
  </w:style>
  <w:style w:type="character" w:customStyle="1" w:styleId="Heading8Char">
    <w:name w:val="Heading 8 Char"/>
    <w:basedOn w:val="DefaultParagraphFont"/>
    <w:link w:val="Heading8"/>
    <w:rsid w:val="00101C58"/>
    <w:rPr>
      <w:rFonts w:ascii="Times New Roman" w:eastAsia="Times New Roman" w:hAnsi="Times New Roman" w:cs="Times New Roman"/>
      <w:b/>
      <w:i/>
      <w:iCs/>
      <w:sz w:val="24"/>
      <w:szCs w:val="24"/>
      <w:lang w:val="en-GB" w:bidi="ar-DZ"/>
    </w:rPr>
  </w:style>
  <w:style w:type="character" w:customStyle="1" w:styleId="Heading9Char">
    <w:name w:val="Heading 9 Char"/>
    <w:basedOn w:val="DefaultParagraphFont"/>
    <w:link w:val="Heading9"/>
    <w:rsid w:val="00101C58"/>
    <w:rPr>
      <w:rFonts w:ascii="Times New Roman" w:eastAsia="Times New Roman" w:hAnsi="Times New Roman" w:cs="Arial"/>
      <w:i/>
      <w:sz w:val="24"/>
      <w:lang w:val="en-GB" w:bidi="ar-DZ"/>
    </w:rPr>
  </w:style>
  <w:style w:type="paragraph" w:customStyle="1" w:styleId="AbsHead">
    <w:name w:val="AbsHead"/>
    <w:link w:val="AbsHeadChar"/>
    <w:autoRedefine/>
    <w:qFormat/>
    <w:rsid w:val="00101C58"/>
    <w:pPr>
      <w:keepNext/>
      <w:spacing w:before="120" w:after="80" w:line="240" w:lineRule="auto"/>
    </w:pPr>
    <w:rPr>
      <w:rFonts w:ascii="Arial" w:hAnsi="Arial" w:cs="Arial"/>
      <w:b/>
      <w:lang w:val="fr-FR"/>
    </w:rPr>
  </w:style>
  <w:style w:type="character" w:customStyle="1" w:styleId="AbsHeadChar">
    <w:name w:val="AbsHead Char"/>
    <w:basedOn w:val="DefaultParagraphFont"/>
    <w:link w:val="AbsHead"/>
    <w:rsid w:val="00101C58"/>
    <w:rPr>
      <w:rFonts w:ascii="Arial" w:hAnsi="Arial" w:cs="Arial"/>
      <w:b/>
      <w:lang w:val="fr-FR"/>
    </w:rPr>
  </w:style>
  <w:style w:type="paragraph" w:customStyle="1" w:styleId="Abstract">
    <w:name w:val="Abstract"/>
    <w:qFormat/>
    <w:rsid w:val="00956F2F"/>
    <w:pPr>
      <w:spacing w:before="20" w:after="120" w:line="264" w:lineRule="auto"/>
      <w:jc w:val="both"/>
    </w:pPr>
    <w:rPr>
      <w:rFonts w:ascii="Times New Roman" w:hAnsi="Times New Roman" w:cs="Times New Roman"/>
      <w:sz w:val="18"/>
    </w:rPr>
  </w:style>
  <w:style w:type="character" w:customStyle="1" w:styleId="AcceptedDate">
    <w:name w:val="AcceptedDate"/>
    <w:basedOn w:val="DefaultParagraphFont"/>
    <w:uiPriority w:val="1"/>
    <w:qFormat/>
    <w:rsid w:val="00101C58"/>
    <w:rPr>
      <w:rFonts w:ascii="Times New Roman" w:hAnsi="Times New Roman" w:cs="Times New Roman"/>
      <w:color w:val="FF0000"/>
    </w:rPr>
  </w:style>
  <w:style w:type="paragraph" w:customStyle="1" w:styleId="AckHead">
    <w:name w:val="AckHead"/>
    <w:link w:val="AckHeadChar"/>
    <w:autoRedefine/>
    <w:qFormat/>
    <w:rsid w:val="00101C58"/>
    <w:pPr>
      <w:keepNext/>
      <w:spacing w:before="120" w:after="40" w:line="240" w:lineRule="auto"/>
    </w:pPr>
    <w:rPr>
      <w:rFonts w:ascii="Arial" w:hAnsi="Arial" w:cs="Arial"/>
      <w:b/>
    </w:rPr>
  </w:style>
  <w:style w:type="character" w:customStyle="1" w:styleId="AckHeadChar">
    <w:name w:val="AckHead Char"/>
    <w:basedOn w:val="DefaultParagraphFont"/>
    <w:link w:val="AckHead"/>
    <w:rsid w:val="00101C58"/>
    <w:rPr>
      <w:rFonts w:ascii="Arial" w:hAnsi="Arial" w:cs="Arial"/>
      <w:b/>
    </w:rPr>
  </w:style>
  <w:style w:type="paragraph" w:customStyle="1" w:styleId="AckPara">
    <w:name w:val="AckPara"/>
    <w:autoRedefine/>
    <w:qFormat/>
    <w:rsid w:val="00101C58"/>
    <w:pPr>
      <w:spacing w:after="0" w:line="264" w:lineRule="auto"/>
      <w:jc w:val="both"/>
    </w:pPr>
    <w:rPr>
      <w:rFonts w:ascii="Times New Roman" w:hAnsi="Times New Roman" w:cs="Times New Roman"/>
      <w:sz w:val="18"/>
    </w:rPr>
  </w:style>
  <w:style w:type="paragraph" w:customStyle="1" w:styleId="Para">
    <w:name w:val="Para"/>
    <w:autoRedefine/>
    <w:qFormat/>
    <w:rsid w:val="00101C58"/>
    <w:pPr>
      <w:spacing w:after="0" w:line="264" w:lineRule="auto"/>
      <w:ind w:firstLine="240"/>
    </w:pPr>
    <w:rPr>
      <w:rFonts w:ascii="Times New Roman" w:hAnsi="Times New Roman" w:cs="Times New Roman"/>
      <w:sz w:val="18"/>
    </w:rPr>
  </w:style>
  <w:style w:type="paragraph" w:customStyle="1" w:styleId="Head1">
    <w:name w:val="Head1"/>
    <w:basedOn w:val="Heading1"/>
    <w:next w:val="Para"/>
    <w:autoRedefine/>
    <w:qFormat/>
    <w:rsid w:val="00E441F4"/>
    <w:pPr>
      <w:numPr>
        <w:numId w:val="27"/>
      </w:numPr>
      <w:spacing w:before="220" w:after="80" w:line="240" w:lineRule="auto"/>
    </w:pPr>
    <w:rPr>
      <w:rFonts w:ascii="Arial" w:eastAsia="Times New Roman" w:hAnsi="Arial" w:cs="Arial"/>
      <w:color w:val="auto"/>
      <w:szCs w:val="20"/>
    </w:rPr>
  </w:style>
  <w:style w:type="paragraph" w:customStyle="1" w:styleId="Address">
    <w:name w:val="Address"/>
    <w:rsid w:val="00101C58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szCs w:val="20"/>
    </w:rPr>
  </w:style>
  <w:style w:type="paragraph" w:customStyle="1" w:styleId="Affiliation">
    <w:name w:val="Affiliation"/>
    <w:autoRedefine/>
    <w:qFormat/>
    <w:rsid w:val="00210439"/>
    <w:pPr>
      <w:spacing w:after="0" w:line="240" w:lineRule="auto"/>
    </w:pPr>
    <w:rPr>
      <w:rFonts w:ascii="Times New Roman" w:eastAsia="Times New Roman" w:hAnsi="Times New Roman" w:cs="Times New Roman"/>
      <w:sz w:val="18"/>
      <w:szCs w:val="20"/>
    </w:rPr>
  </w:style>
  <w:style w:type="paragraph" w:customStyle="1" w:styleId="AlgorithmCaption">
    <w:name w:val="AlgorithmCaption"/>
    <w:basedOn w:val="Normal"/>
    <w:rsid w:val="00101C58"/>
    <w:pPr>
      <w:pBdr>
        <w:top w:val="single" w:sz="4" w:space="2" w:color="auto"/>
        <w:bottom w:val="single" w:sz="4" w:space="2" w:color="auto"/>
      </w:pBdr>
    </w:pPr>
  </w:style>
  <w:style w:type="character" w:customStyle="1" w:styleId="AltName">
    <w:name w:val="AltName"/>
    <w:basedOn w:val="DefaultParagraphFont"/>
    <w:uiPriority w:val="1"/>
    <w:qFormat/>
    <w:rsid w:val="00101C58"/>
    <w:rPr>
      <w:rFonts w:ascii="Times New Roman" w:hAnsi="Times New Roman" w:cs="Times New Roman"/>
      <w:color w:val="403152" w:themeColor="accent4" w:themeShade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1C58"/>
    <w:pPr>
      <w:numPr>
        <w:ilvl w:val="1"/>
      </w:numPr>
      <w:spacing w:before="120" w:after="60"/>
      <w:jc w:val="center"/>
    </w:pPr>
    <w:rPr>
      <w:rFonts w:ascii="Arial" w:eastAsiaTheme="majorEastAsia" w:hAnsi="Arial" w:cs="Arial"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01C58"/>
    <w:rPr>
      <w:rFonts w:ascii="Arial" w:eastAsiaTheme="majorEastAsia" w:hAnsi="Arial" w:cs="Arial"/>
      <w:iCs/>
      <w:sz w:val="24"/>
      <w:szCs w:val="24"/>
    </w:rPr>
  </w:style>
  <w:style w:type="paragraph" w:customStyle="1" w:styleId="AltSubTitle">
    <w:name w:val="AltSubTitle"/>
    <w:basedOn w:val="Subtitle"/>
    <w:qFormat/>
    <w:rsid w:val="00101C58"/>
  </w:style>
  <w:style w:type="paragraph" w:customStyle="1" w:styleId="Titledocument">
    <w:name w:val="Title_document"/>
    <w:basedOn w:val="Heading1"/>
    <w:autoRedefine/>
    <w:qFormat/>
    <w:rsid w:val="00D549B3"/>
    <w:pPr>
      <w:spacing w:before="100" w:after="100" w:line="240" w:lineRule="auto"/>
      <w:jc w:val="center"/>
    </w:pPr>
    <w:rPr>
      <w:rFonts w:ascii="Arial" w:eastAsia="Times New Roman" w:hAnsi="Arial" w:cs="Arial"/>
      <w:b w:val="0"/>
      <w:color w:val="auto"/>
      <w:sz w:val="34"/>
      <w:szCs w:val="20"/>
    </w:rPr>
  </w:style>
  <w:style w:type="paragraph" w:customStyle="1" w:styleId="AltTitle">
    <w:name w:val="AltTitle"/>
    <w:basedOn w:val="Titledocument"/>
    <w:qFormat/>
    <w:rsid w:val="00101C58"/>
  </w:style>
  <w:style w:type="paragraph" w:customStyle="1" w:styleId="Appendix">
    <w:name w:val="Appendix"/>
    <w:link w:val="AppendixChar"/>
    <w:qFormat/>
    <w:rsid w:val="00101C58"/>
    <w:pPr>
      <w:spacing w:before="480"/>
    </w:pPr>
    <w:rPr>
      <w:rFonts w:asciiTheme="majorHAnsi" w:hAnsiTheme="majorHAnsi"/>
      <w:color w:val="1F497D" w:themeColor="text2"/>
      <w:sz w:val="28"/>
    </w:rPr>
  </w:style>
  <w:style w:type="character" w:customStyle="1" w:styleId="AppendixChar">
    <w:name w:val="Appendix Char"/>
    <w:basedOn w:val="DefaultParagraphFont"/>
    <w:link w:val="Appendix"/>
    <w:rsid w:val="00101C58"/>
    <w:rPr>
      <w:rFonts w:asciiTheme="majorHAnsi" w:hAnsiTheme="majorHAnsi"/>
      <w:color w:val="1F497D" w:themeColor="text2"/>
      <w:sz w:val="28"/>
    </w:rPr>
  </w:style>
  <w:style w:type="paragraph" w:customStyle="1" w:styleId="AppendixH1">
    <w:name w:val="AppendixH1"/>
    <w:qFormat/>
    <w:rsid w:val="00101C58"/>
    <w:pPr>
      <w:spacing w:before="140" w:after="40" w:line="240" w:lineRule="auto"/>
    </w:pPr>
    <w:rPr>
      <w:rFonts w:ascii="Arial" w:eastAsia="Times New Roman" w:hAnsi="Arial" w:cs="Arial"/>
      <w:b/>
      <w:szCs w:val="20"/>
    </w:rPr>
  </w:style>
  <w:style w:type="paragraph" w:customStyle="1" w:styleId="AppendixH2">
    <w:name w:val="AppendixH2"/>
    <w:qFormat/>
    <w:rsid w:val="00101C58"/>
    <w:pPr>
      <w:autoSpaceDE w:val="0"/>
      <w:autoSpaceDN w:val="0"/>
      <w:adjustRightInd w:val="0"/>
      <w:spacing w:before="60" w:after="40" w:line="240" w:lineRule="auto"/>
    </w:pPr>
    <w:rPr>
      <w:rFonts w:ascii="Arial" w:hAnsi="Arial" w:cs="Arial"/>
      <w:b/>
      <w:szCs w:val="24"/>
    </w:rPr>
  </w:style>
  <w:style w:type="paragraph" w:customStyle="1" w:styleId="AppendixH3">
    <w:name w:val="AppendixH3"/>
    <w:qFormat/>
    <w:rsid w:val="00101C58"/>
    <w:pPr>
      <w:autoSpaceDE w:val="0"/>
      <w:autoSpaceDN w:val="0"/>
      <w:adjustRightInd w:val="0"/>
      <w:spacing w:before="60" w:after="140" w:line="240" w:lineRule="auto"/>
      <w:ind w:left="240"/>
    </w:pPr>
    <w:rPr>
      <w:rFonts w:ascii="Arial" w:hAnsi="Arial" w:cs="Arial"/>
      <w:i/>
      <w:sz w:val="18"/>
      <w:szCs w:val="24"/>
    </w:rPr>
  </w:style>
  <w:style w:type="character" w:customStyle="1" w:styleId="ArticleTitle">
    <w:name w:val="ArticleTitl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CCCCFF"/>
    </w:rPr>
  </w:style>
  <w:style w:type="paragraph" w:customStyle="1" w:styleId="AuthInfo">
    <w:name w:val="AuthInfo"/>
    <w:qFormat/>
    <w:rsid w:val="00101C58"/>
  </w:style>
  <w:style w:type="paragraph" w:customStyle="1" w:styleId="AuthNotes">
    <w:name w:val="AuthNotes"/>
    <w:qFormat/>
    <w:rsid w:val="00101C58"/>
    <w:rPr>
      <w:rFonts w:ascii="Times New Roman" w:hAnsi="Times New Roman" w:cs="Times New Roman"/>
    </w:rPr>
  </w:style>
  <w:style w:type="character" w:customStyle="1" w:styleId="author-comment">
    <w:name w:val="author-comment"/>
    <w:basedOn w:val="DefaultParagraphFont"/>
    <w:uiPriority w:val="1"/>
    <w:qFormat/>
    <w:rsid w:val="00101C58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101C58"/>
    <w:pPr>
      <w:spacing w:before="180" w:after="60" w:line="240" w:lineRule="auto"/>
    </w:pPr>
    <w:rPr>
      <w:rFonts w:ascii="Times New Roman" w:hAnsi="Times New Roman" w:cs="Times New Roman"/>
      <w:sz w:val="18"/>
    </w:rPr>
  </w:style>
  <w:style w:type="character" w:customStyle="1" w:styleId="AuthorsChar">
    <w:name w:val="Authors Char"/>
    <w:basedOn w:val="DefaultParagraphFont"/>
    <w:link w:val="Authors"/>
    <w:rsid w:val="00101C58"/>
    <w:rPr>
      <w:rFonts w:ascii="Times New Roman" w:hAnsi="Times New Roman" w:cs="Times New Roman"/>
      <w:sz w:val="18"/>
    </w:rPr>
  </w:style>
  <w:style w:type="paragraph" w:customStyle="1" w:styleId="Bibentry">
    <w:name w:val="Bib_entry"/>
    <w:autoRedefine/>
    <w:qFormat/>
    <w:rsid w:val="00101C58"/>
    <w:pPr>
      <w:spacing w:after="0" w:line="240" w:lineRule="auto"/>
    </w:pPr>
    <w:rPr>
      <w:rFonts w:ascii="Times New Roman" w:hAnsi="Times New Roman" w:cs="Times New Roman"/>
      <w:sz w:val="14"/>
    </w:rPr>
  </w:style>
  <w:style w:type="character" w:customStyle="1" w:styleId="City">
    <w:name w:val="City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auto"/>
    </w:rPr>
  </w:style>
  <w:style w:type="character" w:customStyle="1" w:styleId="Collab">
    <w:name w:val="Collab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5F5F5F"/>
    </w:rPr>
  </w:style>
  <w:style w:type="character" w:customStyle="1" w:styleId="ConfDate">
    <w:name w:val="ConfDate"/>
    <w:basedOn w:val="DefaultParagraphFont"/>
    <w:uiPriority w:val="1"/>
    <w:rsid w:val="00101C58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101C58"/>
    <w:rPr>
      <w:rFonts w:ascii="Times New Roman" w:hAnsi="Times New Roman" w:cs="Times New Roman"/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101C58"/>
    <w:rPr>
      <w:rFonts w:ascii="Times New Roman" w:hAnsi="Times New Roman" w:cs="Times New Roman"/>
      <w:color w:val="15BDBD"/>
    </w:rPr>
  </w:style>
  <w:style w:type="paragraph" w:customStyle="1" w:styleId="Contributor">
    <w:name w:val="Contributor"/>
    <w:basedOn w:val="Normal"/>
    <w:qFormat/>
    <w:rsid w:val="00101C58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/>
      <w:sz w:val="28"/>
      <w:szCs w:val="20"/>
    </w:rPr>
  </w:style>
  <w:style w:type="paragraph" w:customStyle="1" w:styleId="Copyright">
    <w:name w:val="Copyright"/>
    <w:basedOn w:val="Normal"/>
    <w:qFormat/>
    <w:rsid w:val="00101C58"/>
  </w:style>
  <w:style w:type="character" w:customStyle="1" w:styleId="Correct">
    <w:name w:val="Correct"/>
    <w:basedOn w:val="DefaultParagraphFont"/>
    <w:uiPriority w:val="1"/>
    <w:qFormat/>
    <w:rsid w:val="00101C58"/>
    <w:rPr>
      <w:b/>
      <w:color w:val="0070C0"/>
    </w:rPr>
  </w:style>
  <w:style w:type="character" w:customStyle="1" w:styleId="Country">
    <w:name w:val="Country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auto"/>
    </w:rPr>
  </w:style>
  <w:style w:type="character" w:customStyle="1" w:styleId="DateChar">
    <w:name w:val="Date Char"/>
    <w:basedOn w:val="DefaultParagraphFont"/>
    <w:uiPriority w:val="99"/>
    <w:semiHidden/>
    <w:rsid w:val="00101C58"/>
  </w:style>
  <w:style w:type="character" w:customStyle="1" w:styleId="Degree">
    <w:name w:val="Degre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00C400"/>
    </w:rPr>
  </w:style>
  <w:style w:type="paragraph" w:customStyle="1" w:styleId="Dictionary">
    <w:name w:val="Dictionary"/>
    <w:basedOn w:val="Normal"/>
    <w:qFormat/>
    <w:rsid w:val="00101C58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/>
      <w:color w:val="007A37"/>
      <w:sz w:val="24"/>
      <w:szCs w:val="20"/>
      <w:lang w:val="en-GB"/>
    </w:rPr>
  </w:style>
  <w:style w:type="paragraph" w:customStyle="1" w:styleId="DisplayFormula">
    <w:name w:val="DisplayFormula"/>
    <w:link w:val="DisplayFormulaChar"/>
    <w:qFormat/>
    <w:rsid w:val="00101C58"/>
    <w:pPr>
      <w:spacing w:before="100" w:after="100" w:line="240" w:lineRule="auto"/>
    </w:pPr>
    <w:rPr>
      <w:rFonts w:ascii="Times New Roman" w:hAnsi="Times New Roman" w:cs="Times New Roman"/>
      <w:sz w:val="18"/>
    </w:rPr>
  </w:style>
  <w:style w:type="character" w:customStyle="1" w:styleId="DisplayFormulaChar">
    <w:name w:val="DisplayFormula Char"/>
    <w:basedOn w:val="DefaultParagraphFont"/>
    <w:link w:val="DisplayFormula"/>
    <w:rsid w:val="00101C58"/>
    <w:rPr>
      <w:rFonts w:ascii="Times New Roman" w:hAnsi="Times New Roman" w:cs="Times New Roman"/>
      <w:sz w:val="18"/>
    </w:rPr>
  </w:style>
  <w:style w:type="paragraph" w:customStyle="1" w:styleId="DisplayFormulaUnnum">
    <w:name w:val="DisplayFormulaUnnum"/>
    <w:basedOn w:val="Normal"/>
    <w:link w:val="DisplayFormulaUnnumChar"/>
    <w:rsid w:val="00101C58"/>
  </w:style>
  <w:style w:type="character" w:customStyle="1" w:styleId="DisplayFormulaUnnumChar">
    <w:name w:val="DisplayFormulaUnnum Char"/>
    <w:basedOn w:val="DefaultParagraphFont"/>
    <w:link w:val="DisplayFormulaUnnum"/>
    <w:rsid w:val="00101C58"/>
    <w:rPr>
      <w:rFonts w:ascii="Times New Roman" w:hAnsi="Times New Roman" w:cs="Times New Roman"/>
      <w:sz w:val="18"/>
    </w:rPr>
  </w:style>
  <w:style w:type="paragraph" w:customStyle="1" w:styleId="DocHead">
    <w:name w:val="DocHead"/>
    <w:basedOn w:val="Normal"/>
    <w:autoRedefine/>
    <w:qFormat/>
    <w:rsid w:val="00101C58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DOI">
    <w:name w:val="DOI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CFBFB1"/>
    </w:rPr>
  </w:style>
  <w:style w:type="character" w:customStyle="1" w:styleId="EdFirstName">
    <w:name w:val="EdFirst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D1E8"/>
    </w:rPr>
  </w:style>
  <w:style w:type="character" w:customStyle="1" w:styleId="Edition">
    <w:name w:val="Edition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9999FF"/>
    </w:rPr>
  </w:style>
  <w:style w:type="character" w:customStyle="1" w:styleId="EdMiddleName">
    <w:name w:val="EdMiddleName"/>
    <w:basedOn w:val="DefaultParagraphFont"/>
    <w:uiPriority w:val="1"/>
    <w:rsid w:val="00101C58"/>
    <w:rPr>
      <w:rFonts w:ascii="Times New Roman" w:hAnsi="Times New Roman" w:cs="Times New Roman"/>
      <w:bdr w:val="none" w:sz="0" w:space="0" w:color="auto"/>
      <w:shd w:val="clear" w:color="auto" w:fill="FF67B3"/>
    </w:rPr>
  </w:style>
  <w:style w:type="character" w:customStyle="1" w:styleId="EdSurname">
    <w:name w:val="EdSur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95CA"/>
    </w:rPr>
  </w:style>
  <w:style w:type="character" w:customStyle="1" w:styleId="Email">
    <w:name w:val="Email"/>
    <w:basedOn w:val="DefaultParagraphFont"/>
    <w:uiPriority w:val="1"/>
    <w:qFormat/>
    <w:rsid w:val="00101C58"/>
    <w:rPr>
      <w:rFonts w:ascii="Times New Roman" w:hAnsi="Times New Roman" w:cs="Times New Roman"/>
      <w:color w:val="0808B8"/>
    </w:rPr>
  </w:style>
  <w:style w:type="character" w:styleId="EndnoteReference">
    <w:name w:val="endnote reference"/>
    <w:basedOn w:val="DefaultParagraphFont"/>
    <w:uiPriority w:val="99"/>
    <w:semiHidden/>
    <w:unhideWhenUsed/>
    <w:rsid w:val="00101C58"/>
    <w:rPr>
      <w:rFonts w:ascii="Times New Roman" w:hAnsi="Times New Roman" w:cs="Times New Roman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1C58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1C58"/>
    <w:rPr>
      <w:rFonts w:ascii="Times New Roman" w:hAnsi="Times New Roman" w:cs="Times New Roman"/>
      <w:sz w:val="20"/>
      <w:szCs w:val="20"/>
    </w:rPr>
  </w:style>
  <w:style w:type="character" w:customStyle="1" w:styleId="EqnCount">
    <w:name w:val="EqnCount"/>
    <w:basedOn w:val="DefaultParagraphFont"/>
    <w:uiPriority w:val="1"/>
    <w:qFormat/>
    <w:rsid w:val="00101C58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101C58"/>
    <w:rPr>
      <w:color w:val="FF0000"/>
    </w:rPr>
  </w:style>
  <w:style w:type="paragraph" w:customStyle="1" w:styleId="Extract">
    <w:name w:val="Extract"/>
    <w:basedOn w:val="Normal"/>
    <w:rsid w:val="00101C58"/>
    <w:pPr>
      <w:spacing w:line="240" w:lineRule="auto"/>
      <w:ind w:left="360" w:right="360"/>
      <w:contextualSpacing/>
    </w:pPr>
    <w:rPr>
      <w:rFonts w:eastAsia="Times New Roman"/>
      <w:sz w:val="20"/>
      <w:szCs w:val="20"/>
    </w:rPr>
  </w:style>
  <w:style w:type="paragraph" w:customStyle="1" w:styleId="ExtractBegin">
    <w:name w:val="ExtractBegin"/>
    <w:basedOn w:val="Normal"/>
    <w:qFormat/>
    <w:rsid w:val="00101C58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101C58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character" w:customStyle="1" w:styleId="Fax">
    <w:name w:val="Fax"/>
    <w:basedOn w:val="DefaultParagraphFont"/>
    <w:uiPriority w:val="1"/>
    <w:qFormat/>
    <w:rsid w:val="00101C58"/>
    <w:rPr>
      <w:rFonts w:ascii="Times New Roman" w:hAnsi="Times New Roman" w:cs="Times New Roman"/>
      <w:color w:val="C00000"/>
    </w:rPr>
  </w:style>
  <w:style w:type="character" w:customStyle="1" w:styleId="FigCount">
    <w:name w:val="FigCount"/>
    <w:basedOn w:val="DefaultParagraphFont"/>
    <w:uiPriority w:val="1"/>
    <w:qFormat/>
    <w:rsid w:val="00101C58"/>
    <w:rPr>
      <w:color w:val="0000FF"/>
    </w:rPr>
  </w:style>
  <w:style w:type="paragraph" w:customStyle="1" w:styleId="TableFootnote">
    <w:name w:val="TableFootnote"/>
    <w:basedOn w:val="Normal"/>
    <w:link w:val="TableFootnoteChar"/>
    <w:qFormat/>
    <w:rsid w:val="00101C58"/>
  </w:style>
  <w:style w:type="character" w:customStyle="1" w:styleId="TableFootnoteChar">
    <w:name w:val="TableFootnote Char"/>
    <w:basedOn w:val="DefaultParagraphFont"/>
    <w:link w:val="TableFootnote"/>
    <w:rsid w:val="00101C58"/>
    <w:rPr>
      <w:rFonts w:ascii="Times New Roman" w:hAnsi="Times New Roman" w:cs="Times New Roman"/>
      <w:sz w:val="18"/>
    </w:rPr>
  </w:style>
  <w:style w:type="paragraph" w:customStyle="1" w:styleId="FigureCaption">
    <w:name w:val="FigureCaption"/>
    <w:link w:val="FigureCaptionChar"/>
    <w:autoRedefine/>
    <w:qFormat/>
    <w:rsid w:val="00101C58"/>
    <w:pPr>
      <w:spacing w:before="220" w:after="240" w:line="240" w:lineRule="auto"/>
      <w:jc w:val="center"/>
    </w:pPr>
    <w:rPr>
      <w:rFonts w:ascii="Times New Roman" w:hAnsi="Times New Roman" w:cs="Times New Roman"/>
      <w:b/>
      <w:sz w:val="18"/>
    </w:rPr>
  </w:style>
  <w:style w:type="character" w:customStyle="1" w:styleId="FigureCaptionChar">
    <w:name w:val="FigureCaption Char"/>
    <w:basedOn w:val="DefaultParagraphFont"/>
    <w:link w:val="FigureCaption"/>
    <w:rsid w:val="00101C58"/>
    <w:rPr>
      <w:rFonts w:ascii="Times New Roman" w:hAnsi="Times New Roman" w:cs="Times New Roman"/>
      <w:b/>
      <w:sz w:val="18"/>
    </w:rPr>
  </w:style>
  <w:style w:type="character" w:customStyle="1" w:styleId="FirstName">
    <w:name w:val="First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DDDDDD"/>
    </w:rPr>
  </w:style>
  <w:style w:type="paragraph" w:customStyle="1" w:styleId="FloatQuote">
    <w:name w:val="FloatQuote"/>
    <w:basedOn w:val="Para"/>
    <w:qFormat/>
    <w:rsid w:val="00101C58"/>
    <w:pPr>
      <w:shd w:val="clear" w:color="auto" w:fill="FDE9D9" w:themeFill="accent6" w:themeFillTint="33"/>
      <w:ind w:left="1134" w:right="1134" w:firstLine="0"/>
      <w:jc w:val="both"/>
    </w:pPr>
  </w:style>
  <w:style w:type="character" w:customStyle="1" w:styleId="focus">
    <w:name w:val="focus"/>
    <w:basedOn w:val="DefaultParagraphFont"/>
    <w:rsid w:val="00101C58"/>
  </w:style>
  <w:style w:type="character" w:styleId="FollowedHyperlink">
    <w:name w:val="FollowedHyperlink"/>
    <w:basedOn w:val="DefaultParagraphFont"/>
    <w:uiPriority w:val="99"/>
    <w:semiHidden/>
    <w:unhideWhenUsed/>
    <w:rsid w:val="00101C58"/>
    <w:rPr>
      <w:rFonts w:ascii="Times New Roman" w:hAnsi="Times New Roman" w:cs="Times New Roman"/>
      <w:color w:val="800080" w:themeColor="followedHyperlink"/>
      <w:u w:val="single"/>
    </w:rPr>
  </w:style>
  <w:style w:type="character" w:customStyle="1" w:styleId="GrantNumber">
    <w:name w:val="GrantNumber"/>
    <w:basedOn w:val="DefaultParagraphFont"/>
    <w:uiPriority w:val="1"/>
    <w:qFormat/>
    <w:rsid w:val="006F174B"/>
    <w:rPr>
      <w:rFonts w:ascii="Times New Roman" w:hAnsi="Times New Roman" w:cs="Times New Roman"/>
      <w:color w:val="9900FF"/>
    </w:rPr>
  </w:style>
  <w:style w:type="character" w:customStyle="1" w:styleId="GrantSponser">
    <w:name w:val="GrantSponser"/>
    <w:basedOn w:val="DefaultParagraphFont"/>
    <w:uiPriority w:val="1"/>
    <w:qFormat/>
    <w:rsid w:val="006F174B"/>
    <w:rPr>
      <w:rFonts w:ascii="Times New Roman" w:hAnsi="Times New Roman" w:cs="Times New Roman"/>
      <w:color w:val="666699"/>
    </w:rPr>
  </w:style>
  <w:style w:type="paragraph" w:customStyle="1" w:styleId="Head2">
    <w:name w:val="Head2"/>
    <w:basedOn w:val="Heading2"/>
    <w:next w:val="Para"/>
    <w:autoRedefine/>
    <w:qFormat/>
    <w:rsid w:val="00E441F4"/>
    <w:pPr>
      <w:numPr>
        <w:ilvl w:val="1"/>
        <w:numId w:val="27"/>
      </w:numPr>
      <w:spacing w:before="180" w:after="80" w:line="240" w:lineRule="auto"/>
    </w:pPr>
    <w:rPr>
      <w:rFonts w:ascii="Arial" w:eastAsia="Times New Roman" w:hAnsi="Arial" w:cs="Arial"/>
      <w:color w:val="auto"/>
      <w:szCs w:val="20"/>
    </w:rPr>
  </w:style>
  <w:style w:type="paragraph" w:customStyle="1" w:styleId="Head3">
    <w:name w:val="Head3"/>
    <w:next w:val="Para"/>
    <w:autoRedefine/>
    <w:qFormat/>
    <w:rsid w:val="00E441F4"/>
    <w:pPr>
      <w:keepNext/>
      <w:numPr>
        <w:ilvl w:val="2"/>
        <w:numId w:val="27"/>
      </w:numPr>
      <w:spacing w:before="120" w:after="40" w:line="240" w:lineRule="auto"/>
    </w:pPr>
    <w:rPr>
      <w:rFonts w:ascii="Arial" w:eastAsia="Times New Roman" w:hAnsi="Arial" w:cs="Arial"/>
      <w:b/>
      <w:sz w:val="18"/>
      <w:szCs w:val="20"/>
    </w:rPr>
  </w:style>
  <w:style w:type="paragraph" w:customStyle="1" w:styleId="Head4">
    <w:name w:val="Head4"/>
    <w:autoRedefine/>
    <w:qFormat/>
    <w:rsid w:val="00E441F4"/>
    <w:pPr>
      <w:keepNext/>
      <w:numPr>
        <w:ilvl w:val="3"/>
        <w:numId w:val="27"/>
      </w:numPr>
      <w:spacing w:before="60" w:after="140" w:line="240" w:lineRule="auto"/>
    </w:pPr>
    <w:rPr>
      <w:rFonts w:ascii="Arial" w:eastAsia="Times New Roman" w:hAnsi="Arial" w:cs="Arial"/>
      <w:i/>
      <w:sz w:val="24"/>
      <w:szCs w:val="20"/>
    </w:rPr>
  </w:style>
  <w:style w:type="paragraph" w:customStyle="1" w:styleId="Head5">
    <w:name w:val="Head5"/>
    <w:autoRedefine/>
    <w:qFormat/>
    <w:rsid w:val="00101C58"/>
    <w:pPr>
      <w:spacing w:before="120" w:after="120" w:line="240" w:lineRule="auto"/>
    </w:pPr>
    <w:rPr>
      <w:rFonts w:ascii="Arial" w:eastAsia="Times New Roman" w:hAnsi="Arial" w:cs="Arial"/>
      <w:szCs w:val="20"/>
    </w:rPr>
  </w:style>
  <w:style w:type="paragraph" w:customStyle="1" w:styleId="Head6">
    <w:name w:val="Head6"/>
    <w:basedOn w:val="Normal"/>
    <w:rsid w:val="00101C58"/>
    <w:pPr>
      <w:keepNext/>
      <w:keepLines/>
      <w:widowControl w:val="0"/>
      <w:spacing w:after="120"/>
      <w:ind w:left="720"/>
      <w:outlineLvl w:val="5"/>
    </w:pPr>
    <w:rPr>
      <w:rFonts w:ascii="Arial" w:eastAsia="Arial Unicode MS" w:hAnsi="Arial" w:cs="Arial"/>
      <w:sz w:val="24"/>
      <w:szCs w:val="20"/>
    </w:rPr>
  </w:style>
  <w:style w:type="paragraph" w:customStyle="1" w:styleId="History">
    <w:name w:val="History"/>
    <w:basedOn w:val="Normal"/>
    <w:autoRedefine/>
    <w:qFormat/>
    <w:rsid w:val="00101C58"/>
  </w:style>
  <w:style w:type="character" w:styleId="Hyperlink">
    <w:name w:val="Hyperlink"/>
    <w:basedOn w:val="DefaultParagraphFont"/>
    <w:uiPriority w:val="99"/>
    <w:unhideWhenUsed/>
    <w:rsid w:val="00101C58"/>
    <w:rPr>
      <w:rFonts w:ascii="Times New Roman" w:hAnsi="Times New Roman" w:cs="Times New Roman"/>
      <w:color w:val="0000FF" w:themeColor="hyperlink"/>
      <w:u w:val="single"/>
    </w:rPr>
  </w:style>
  <w:style w:type="character" w:customStyle="1" w:styleId="Isbn">
    <w:name w:val="Isbn"/>
    <w:basedOn w:val="DefaultParagraphFont"/>
    <w:uiPriority w:val="1"/>
    <w:qFormat/>
    <w:rsid w:val="00101C58"/>
    <w:rPr>
      <w:rFonts w:ascii="Times New Roman" w:hAnsi="Times New Roman" w:cs="Times New Roman"/>
      <w:bdr w:val="none" w:sz="0" w:space="0" w:color="auto"/>
      <w:shd w:val="clear" w:color="auto" w:fill="C8EBFC"/>
    </w:rPr>
  </w:style>
  <w:style w:type="character" w:customStyle="1" w:styleId="Label">
    <w:name w:val="Label"/>
    <w:basedOn w:val="DefaultParagraphFont"/>
    <w:uiPriority w:val="1"/>
    <w:qFormat/>
    <w:rsid w:val="00101C58"/>
    <w:rPr>
      <w:rFonts w:ascii="Times New Roman" w:hAnsi="Times New Roman" w:cs="Times New Roman"/>
      <w:b w:val="0"/>
      <w:color w:val="0070C0"/>
    </w:rPr>
  </w:style>
  <w:style w:type="character" w:customStyle="1" w:styleId="ListTitle">
    <w:name w:val="ListTitle"/>
    <w:basedOn w:val="Label"/>
    <w:uiPriority w:val="1"/>
    <w:qFormat/>
    <w:rsid w:val="00101C58"/>
    <w:rPr>
      <w:rFonts w:ascii="Arial" w:hAnsi="Arial" w:cs="Arial"/>
      <w:b/>
      <w:color w:val="0070C0"/>
      <w:sz w:val="18"/>
    </w:rPr>
  </w:style>
  <w:style w:type="character" w:customStyle="1" w:styleId="Isource">
    <w:name w:val="Isource"/>
    <w:basedOn w:val="ListTitle"/>
    <w:uiPriority w:val="1"/>
    <w:qFormat/>
    <w:rsid w:val="00101C58"/>
    <w:rPr>
      <w:rFonts w:ascii="Linux Biolinum" w:hAnsi="Linux Biolinum" w:cs="Arial"/>
      <w:b/>
      <w:color w:val="C0504D" w:themeColor="accent2"/>
      <w:sz w:val="18"/>
    </w:rPr>
  </w:style>
  <w:style w:type="character" w:customStyle="1" w:styleId="Issn">
    <w:name w:val="Issn"/>
    <w:basedOn w:val="DefaultParagraphFont"/>
    <w:uiPriority w:val="1"/>
    <w:qFormat/>
    <w:rsid w:val="00101C58"/>
    <w:rPr>
      <w:rFonts w:ascii="Times New Roman" w:hAnsi="Times New Roman" w:cs="Times New Roman"/>
      <w:bdr w:val="none" w:sz="0" w:space="0" w:color="auto"/>
      <w:shd w:val="clear" w:color="auto" w:fill="A17189"/>
    </w:rPr>
  </w:style>
  <w:style w:type="character" w:customStyle="1" w:styleId="Issue">
    <w:name w:val="Issu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C8BE84"/>
    </w:rPr>
  </w:style>
  <w:style w:type="character" w:customStyle="1" w:styleId="JournalTitle">
    <w:name w:val="JournalTitl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CCFF99"/>
    </w:rPr>
  </w:style>
  <w:style w:type="paragraph" w:customStyle="1" w:styleId="KeyWordHead">
    <w:name w:val="KeyWordHead"/>
    <w:autoRedefine/>
    <w:qFormat/>
    <w:rsid w:val="00736161"/>
    <w:pPr>
      <w:keepNext/>
      <w:spacing w:before="200" w:after="20" w:line="240" w:lineRule="auto"/>
    </w:pPr>
    <w:rPr>
      <w:rFonts w:ascii="Arial" w:hAnsi="Arial" w:cs="Arial"/>
      <w:b/>
    </w:rPr>
  </w:style>
  <w:style w:type="paragraph" w:customStyle="1" w:styleId="KeyWords">
    <w:name w:val="KeyWords"/>
    <w:basedOn w:val="Normal"/>
    <w:qFormat/>
    <w:rsid w:val="00101C58"/>
    <w:pPr>
      <w:spacing w:before="60" w:after="60"/>
    </w:pPr>
  </w:style>
  <w:style w:type="paragraph" w:styleId="ListParagraph">
    <w:name w:val="List Paragraph"/>
    <w:autoRedefine/>
    <w:uiPriority w:val="34"/>
    <w:qFormat/>
    <w:rsid w:val="00101C58"/>
    <w:pPr>
      <w:numPr>
        <w:numId w:val="13"/>
      </w:numPr>
      <w:spacing w:after="0" w:line="264" w:lineRule="auto"/>
      <w:contextualSpacing/>
    </w:pPr>
    <w:rPr>
      <w:rFonts w:ascii="Arial" w:hAnsi="Arial" w:cs="Arial"/>
      <w:sz w:val="18"/>
    </w:rPr>
  </w:style>
  <w:style w:type="paragraph" w:customStyle="1" w:styleId="ListEnd">
    <w:name w:val="ListEnd"/>
    <w:basedOn w:val="Normal"/>
    <w:qFormat/>
    <w:rsid w:val="00101C58"/>
  </w:style>
  <w:style w:type="paragraph" w:customStyle="1" w:styleId="ListStart">
    <w:name w:val="ListStart"/>
    <w:basedOn w:val="Normal"/>
    <w:qFormat/>
    <w:rsid w:val="00101C58"/>
  </w:style>
  <w:style w:type="paragraph" w:customStyle="1" w:styleId="MetadataHead">
    <w:name w:val="MetadataHead"/>
    <w:basedOn w:val="Normal"/>
    <w:rsid w:val="00101C58"/>
    <w:rPr>
      <w:color w:val="548DD4" w:themeColor="text2" w:themeTint="99"/>
      <w:sz w:val="20"/>
    </w:rPr>
  </w:style>
  <w:style w:type="character" w:customStyle="1" w:styleId="MiddleName">
    <w:name w:val="Middle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9C9C9C"/>
    </w:rPr>
  </w:style>
  <w:style w:type="character" w:customStyle="1" w:styleId="MiscDate">
    <w:name w:val="MiscDate"/>
    <w:basedOn w:val="DefaultParagraphFont"/>
    <w:uiPriority w:val="1"/>
    <w:qFormat/>
    <w:rsid w:val="00101C58"/>
    <w:rPr>
      <w:rFonts w:ascii="Times New Roman" w:hAnsi="Times New Roman" w:cs="Times New Roman"/>
      <w:color w:val="7030A0"/>
    </w:rPr>
  </w:style>
  <w:style w:type="character" w:customStyle="1" w:styleId="Orcid">
    <w:name w:val="Orcid"/>
    <w:basedOn w:val="DefaultParagraphFont"/>
    <w:uiPriority w:val="1"/>
    <w:qFormat/>
    <w:rsid w:val="00101C58"/>
    <w:rPr>
      <w:rFonts w:ascii="Times New Roman" w:hAnsi="Times New Roman" w:cs="Times New Roman"/>
      <w:color w:val="7030A0"/>
    </w:rPr>
  </w:style>
  <w:style w:type="character" w:customStyle="1" w:styleId="OrgDiv">
    <w:name w:val="OrgDiv"/>
    <w:basedOn w:val="DefaultParagraphFont"/>
    <w:uiPriority w:val="1"/>
    <w:qFormat/>
    <w:rsid w:val="00101C58"/>
    <w:rPr>
      <w:rFonts w:ascii="Times New Roman" w:hAnsi="Times New Roman" w:cs="Times New Roman"/>
      <w:color w:val="auto"/>
    </w:rPr>
  </w:style>
  <w:style w:type="character" w:customStyle="1" w:styleId="OrgName">
    <w:name w:val="OrgName"/>
    <w:basedOn w:val="DefaultParagraphFont"/>
    <w:uiPriority w:val="1"/>
    <w:qFormat/>
    <w:rsid w:val="00101C58"/>
    <w:rPr>
      <w:rFonts w:ascii="Times New Roman" w:hAnsi="Times New Roman" w:cs="Times New Roman"/>
      <w:color w:val="auto"/>
    </w:rPr>
  </w:style>
  <w:style w:type="character" w:customStyle="1" w:styleId="Pages">
    <w:name w:val="Pages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D279FF"/>
    </w:rPr>
  </w:style>
  <w:style w:type="paragraph" w:customStyle="1" w:styleId="ParaContinue">
    <w:name w:val="ParaContinue"/>
    <w:basedOn w:val="Para"/>
    <w:link w:val="ParaContinueChar"/>
    <w:rsid w:val="00101C58"/>
    <w:pPr>
      <w:ind w:firstLine="0"/>
    </w:pPr>
  </w:style>
  <w:style w:type="character" w:customStyle="1" w:styleId="ParaContinueChar">
    <w:name w:val="ParaContinue Char"/>
    <w:basedOn w:val="DefaultParagraphFont"/>
    <w:link w:val="ParaContinue"/>
    <w:rsid w:val="00101C58"/>
    <w:rPr>
      <w:rFonts w:ascii="Times New Roman" w:hAnsi="Times New Roman" w:cs="Times New Roman"/>
      <w:sz w:val="18"/>
    </w:rPr>
  </w:style>
  <w:style w:type="character" w:customStyle="1" w:styleId="PinCode">
    <w:name w:val="PinCode"/>
    <w:basedOn w:val="DefaultParagraphFont"/>
    <w:uiPriority w:val="1"/>
    <w:qFormat/>
    <w:rsid w:val="00101C58"/>
    <w:rPr>
      <w:rFonts w:ascii="Times New Roman" w:hAnsi="Times New Roman" w:cs="Times New Roman"/>
      <w:color w:val="808000"/>
    </w:rPr>
  </w:style>
  <w:style w:type="character" w:styleId="PlaceholderText">
    <w:name w:val="Placeholder Text"/>
    <w:basedOn w:val="DefaultParagraphFont"/>
    <w:uiPriority w:val="99"/>
    <w:semiHidden/>
    <w:rsid w:val="00101C58"/>
    <w:rPr>
      <w:rFonts w:ascii="Times New Roman" w:hAnsi="Times New Roman" w:cs="Times New Roman"/>
      <w:color w:val="808080"/>
    </w:rPr>
  </w:style>
  <w:style w:type="character" w:customStyle="1" w:styleId="Prefix">
    <w:name w:val="Prefix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8633"/>
    </w:rPr>
  </w:style>
  <w:style w:type="character" w:customStyle="1" w:styleId="Proceeding">
    <w:name w:val="Proceeding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A5BED6"/>
    </w:rPr>
  </w:style>
  <w:style w:type="character" w:customStyle="1" w:styleId="Publisher">
    <w:name w:val="Publisher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FF49"/>
    </w:rPr>
  </w:style>
  <w:style w:type="paragraph" w:customStyle="1" w:styleId="PullQuote">
    <w:name w:val="PullQuote"/>
    <w:basedOn w:val="Para"/>
    <w:qFormat/>
    <w:rsid w:val="00101C58"/>
    <w:pPr>
      <w:shd w:val="clear" w:color="auto" w:fill="EAF1DD" w:themeFill="accent3" w:themeFillTint="33"/>
      <w:ind w:left="1134" w:right="1134" w:firstLine="0"/>
      <w:jc w:val="both"/>
    </w:pPr>
  </w:style>
  <w:style w:type="paragraph" w:customStyle="1" w:styleId="Quotation">
    <w:name w:val="Quotation"/>
    <w:basedOn w:val="Normal"/>
    <w:qFormat/>
    <w:rsid w:val="00101C58"/>
    <w:pPr>
      <w:jc w:val="center"/>
    </w:pPr>
    <w:rPr>
      <w:sz w:val="16"/>
    </w:rPr>
  </w:style>
  <w:style w:type="character" w:customStyle="1" w:styleId="ReceivedDate">
    <w:name w:val="ReceivedDate"/>
    <w:basedOn w:val="DefaultParagraphFont"/>
    <w:uiPriority w:val="1"/>
    <w:qFormat/>
    <w:rsid w:val="00101C58"/>
    <w:rPr>
      <w:rFonts w:ascii="Times New Roman" w:hAnsi="Times New Roman" w:cs="Times New Roman"/>
      <w:color w:val="00B050"/>
    </w:rPr>
  </w:style>
  <w:style w:type="paragraph" w:customStyle="1" w:styleId="RectoRRH">
    <w:name w:val="Recto_(RRH)"/>
    <w:autoRedefine/>
    <w:qFormat/>
    <w:rsid w:val="00101C58"/>
    <w:pPr>
      <w:spacing w:after="0" w:line="240" w:lineRule="auto"/>
      <w:jc w:val="right"/>
    </w:pPr>
    <w:rPr>
      <w:rFonts w:ascii="Times New Roman" w:eastAsia="Times New Roman" w:hAnsi="Times New Roman" w:cs="Times New Roman"/>
      <w:sz w:val="18"/>
      <w:szCs w:val="20"/>
    </w:rPr>
  </w:style>
  <w:style w:type="character" w:customStyle="1" w:styleId="RefCount">
    <w:name w:val="RefCount"/>
    <w:basedOn w:val="DefaultParagraphFont"/>
    <w:uiPriority w:val="1"/>
    <w:qFormat/>
    <w:rsid w:val="00101C58"/>
    <w:rPr>
      <w:color w:val="0000FF"/>
    </w:rPr>
  </w:style>
  <w:style w:type="paragraph" w:customStyle="1" w:styleId="Reference">
    <w:name w:val="Reference"/>
    <w:basedOn w:val="Normal"/>
    <w:qFormat/>
    <w:rsid w:val="00101C58"/>
  </w:style>
  <w:style w:type="paragraph" w:customStyle="1" w:styleId="ReferenceHead">
    <w:name w:val="ReferenceHead"/>
    <w:autoRedefine/>
    <w:qFormat/>
    <w:rsid w:val="00101C58"/>
    <w:pPr>
      <w:keepNext/>
      <w:spacing w:before="200" w:after="40" w:line="240" w:lineRule="auto"/>
    </w:pPr>
    <w:rPr>
      <w:rFonts w:ascii="Arial" w:hAnsi="Arial" w:cs="Arial"/>
      <w:b/>
    </w:rPr>
  </w:style>
  <w:style w:type="character" w:customStyle="1" w:styleId="RefMisc">
    <w:name w:val="RefMisc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9933"/>
    </w:rPr>
  </w:style>
  <w:style w:type="character" w:customStyle="1" w:styleId="Report">
    <w:name w:val="Report"/>
    <w:basedOn w:val="DefaultParagraphFont"/>
    <w:uiPriority w:val="1"/>
    <w:qFormat/>
    <w:rsid w:val="00101C58"/>
    <w:rPr>
      <w:rFonts w:ascii="Times New Roman" w:hAnsi="Times New Roman" w:cs="Times New Roman"/>
      <w:bdr w:val="none" w:sz="0" w:space="0" w:color="auto"/>
      <w:shd w:val="clear" w:color="auto" w:fill="D7E553"/>
    </w:rPr>
  </w:style>
  <w:style w:type="character" w:customStyle="1" w:styleId="RevisedDate">
    <w:name w:val="RevisedDate"/>
    <w:basedOn w:val="DefaultParagraphFont"/>
    <w:uiPriority w:val="1"/>
    <w:qFormat/>
    <w:rsid w:val="00101C58"/>
    <w:rPr>
      <w:rFonts w:ascii="Times New Roman" w:hAnsi="Times New Roman" w:cs="Times New Roman"/>
      <w:color w:val="0070C0"/>
    </w:rPr>
  </w:style>
  <w:style w:type="character" w:customStyle="1" w:styleId="RevisedDate1">
    <w:name w:val="RevisedDate1"/>
    <w:basedOn w:val="DefaultParagraphFont"/>
    <w:uiPriority w:val="1"/>
    <w:qFormat/>
    <w:rsid w:val="00101C58"/>
    <w:rPr>
      <w:rFonts w:ascii="Times New Roman" w:hAnsi="Times New Roman" w:cs="Times New Roman"/>
      <w:color w:val="5F497A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101C58"/>
    <w:rPr>
      <w:rFonts w:ascii="Times New Roman" w:hAnsi="Times New Roman" w:cs="Times New Roman"/>
      <w:color w:val="E36C0A" w:themeColor="accent6" w:themeShade="BF"/>
    </w:rPr>
  </w:style>
  <w:style w:type="character" w:customStyle="1" w:styleId="Role">
    <w:name w:val="Role"/>
    <w:basedOn w:val="DefaultParagraphFont"/>
    <w:uiPriority w:val="1"/>
    <w:qFormat/>
    <w:rsid w:val="00101C58"/>
    <w:rPr>
      <w:rFonts w:ascii="Times New Roman" w:hAnsi="Times New Roman" w:cs="Times New Roman"/>
      <w:color w:val="92D05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101C5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101C58"/>
    <w:rPr>
      <w:rFonts w:ascii="Times New Roman" w:hAnsi="Times New Roman" w:cs="Times New Roman"/>
      <w:sz w:val="18"/>
    </w:rPr>
  </w:style>
  <w:style w:type="paragraph" w:customStyle="1" w:styleId="SelfCitation">
    <w:name w:val="SelfCitation"/>
    <w:basedOn w:val="Para"/>
    <w:qFormat/>
    <w:rsid w:val="00101C58"/>
  </w:style>
  <w:style w:type="paragraph" w:customStyle="1" w:styleId="Source">
    <w:name w:val="Source"/>
    <w:basedOn w:val="Normal"/>
    <w:qFormat/>
    <w:rsid w:val="00101C58"/>
    <w:pPr>
      <w:spacing w:after="200" w:line="276" w:lineRule="auto"/>
      <w:ind w:left="720"/>
      <w:jc w:val="right"/>
    </w:pPr>
    <w:rPr>
      <w:rFonts w:asciiTheme="minorHAnsi" w:hAnsiTheme="minorHAnsi"/>
      <w:sz w:val="22"/>
    </w:rPr>
  </w:style>
  <w:style w:type="paragraph" w:customStyle="1" w:styleId="Spine">
    <w:name w:val="Spine"/>
    <w:basedOn w:val="Normal"/>
    <w:qFormat/>
    <w:rsid w:val="00101C58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/>
      <w:sz w:val="24"/>
      <w:szCs w:val="20"/>
      <w:lang w:val="en-GB"/>
    </w:rPr>
  </w:style>
  <w:style w:type="character" w:customStyle="1" w:styleId="State">
    <w:name w:val="State"/>
    <w:basedOn w:val="DefaultParagraphFont"/>
    <w:uiPriority w:val="1"/>
    <w:qFormat/>
    <w:rsid w:val="00101C58"/>
    <w:rPr>
      <w:rFonts w:ascii="Times New Roman" w:hAnsi="Times New Roman" w:cs="Times New Roman"/>
      <w:color w:val="auto"/>
    </w:rPr>
  </w:style>
  <w:style w:type="paragraph" w:customStyle="1" w:styleId="Statements">
    <w:name w:val="Statements"/>
    <w:basedOn w:val="Normal"/>
    <w:qFormat/>
    <w:rsid w:val="00101C58"/>
    <w:pPr>
      <w:ind w:firstLine="240"/>
    </w:pPr>
    <w:rPr>
      <w:sz w:val="20"/>
    </w:rPr>
  </w:style>
  <w:style w:type="character" w:customStyle="1" w:styleId="Street">
    <w:name w:val="Street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00CC99"/>
    </w:rPr>
  </w:style>
  <w:style w:type="character" w:styleId="Strong">
    <w:name w:val="Strong"/>
    <w:basedOn w:val="DefaultParagraphFont"/>
    <w:uiPriority w:val="22"/>
    <w:qFormat/>
    <w:rsid w:val="00101C58"/>
    <w:rPr>
      <w:b/>
      <w:bCs/>
    </w:rPr>
  </w:style>
  <w:style w:type="character" w:customStyle="1" w:styleId="Suffix">
    <w:name w:val="Suffix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A86D"/>
    </w:rPr>
  </w:style>
  <w:style w:type="character" w:customStyle="1" w:styleId="Surname">
    <w:name w:val="Sur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BCBCBC"/>
    </w:rPr>
  </w:style>
  <w:style w:type="paragraph" w:customStyle="1" w:styleId="TableCaption">
    <w:name w:val="TableCaption"/>
    <w:link w:val="TableCaptionChar"/>
    <w:autoRedefine/>
    <w:qFormat/>
    <w:rsid w:val="00AD3391"/>
    <w:pPr>
      <w:keepNext/>
      <w:spacing w:before="360" w:line="240" w:lineRule="auto"/>
      <w:jc w:val="center"/>
    </w:pPr>
    <w:rPr>
      <w:rFonts w:ascii="Times New Roman" w:hAnsi="Times New Roman" w:cs="Times New Roman"/>
      <w:b/>
      <w:sz w:val="18"/>
    </w:rPr>
  </w:style>
  <w:style w:type="character" w:customStyle="1" w:styleId="TableCaptionChar">
    <w:name w:val="TableCaption Char"/>
    <w:basedOn w:val="DefaultParagraphFont"/>
    <w:link w:val="TableCaption"/>
    <w:rsid w:val="00AD3391"/>
    <w:rPr>
      <w:rFonts w:ascii="Times New Roman" w:hAnsi="Times New Roman" w:cs="Times New Roman"/>
      <w:b/>
      <w:sz w:val="18"/>
    </w:rPr>
  </w:style>
  <w:style w:type="paragraph" w:customStyle="1" w:styleId="TableFootTitle">
    <w:name w:val="TableFootTitle"/>
    <w:basedOn w:val="TableFootnote"/>
    <w:autoRedefine/>
    <w:qFormat/>
    <w:rsid w:val="00101C58"/>
    <w:rPr>
      <w:sz w:val="22"/>
    </w:rPr>
  </w:style>
  <w:style w:type="character" w:customStyle="1" w:styleId="TblCount">
    <w:name w:val="TblCount"/>
    <w:basedOn w:val="DefaultParagraphFont"/>
    <w:uiPriority w:val="1"/>
    <w:qFormat/>
    <w:rsid w:val="00101C58"/>
    <w:rPr>
      <w:color w:val="0000FF"/>
    </w:rPr>
  </w:style>
  <w:style w:type="paragraph" w:customStyle="1" w:styleId="TitleNote">
    <w:name w:val="TitleNote"/>
    <w:basedOn w:val="AuthNotes"/>
    <w:qFormat/>
    <w:rsid w:val="00101C58"/>
    <w:rPr>
      <w:sz w:val="20"/>
    </w:rPr>
  </w:style>
  <w:style w:type="paragraph" w:customStyle="1" w:styleId="TOC1">
    <w:name w:val="TOC1"/>
    <w:basedOn w:val="Normal"/>
    <w:qFormat/>
    <w:rsid w:val="00101C58"/>
  </w:style>
  <w:style w:type="paragraph" w:customStyle="1" w:styleId="TOC2">
    <w:name w:val="TOC2"/>
    <w:basedOn w:val="Normal"/>
    <w:qFormat/>
    <w:rsid w:val="00101C58"/>
  </w:style>
  <w:style w:type="paragraph" w:customStyle="1" w:styleId="TOC3">
    <w:name w:val="TOC3"/>
    <w:basedOn w:val="Normal"/>
    <w:qFormat/>
    <w:rsid w:val="00101C58"/>
  </w:style>
  <w:style w:type="paragraph" w:customStyle="1" w:styleId="TOC4">
    <w:name w:val="TOC4"/>
    <w:basedOn w:val="Normal"/>
    <w:qFormat/>
    <w:rsid w:val="00101C58"/>
  </w:style>
  <w:style w:type="paragraph" w:customStyle="1" w:styleId="Update">
    <w:name w:val="Update"/>
    <w:basedOn w:val="Normal"/>
    <w:qFormat/>
    <w:rsid w:val="00101C58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/>
      <w:color w:val="760016"/>
      <w:sz w:val="24"/>
      <w:szCs w:val="20"/>
      <w:lang w:val="en-GB"/>
    </w:rPr>
  </w:style>
  <w:style w:type="character" w:customStyle="1" w:styleId="URL">
    <w:name w:val="URL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3300"/>
    </w:rPr>
  </w:style>
  <w:style w:type="paragraph" w:customStyle="1" w:styleId="Value">
    <w:name w:val="Value"/>
    <w:basedOn w:val="Normal"/>
    <w:next w:val="Normal"/>
    <w:qFormat/>
    <w:rsid w:val="00101C58"/>
  </w:style>
  <w:style w:type="paragraph" w:customStyle="1" w:styleId="VersoLRH">
    <w:name w:val="Verso_(LRH)"/>
    <w:autoRedefine/>
    <w:qFormat/>
    <w:rsid w:val="00101C58"/>
    <w:pPr>
      <w:spacing w:after="0" w:line="240" w:lineRule="auto"/>
    </w:pPr>
    <w:rPr>
      <w:rFonts w:ascii="Times New Roman" w:eastAsia="Times New Roman" w:hAnsi="Times New Roman" w:cs="Times New Roman"/>
      <w:sz w:val="14"/>
      <w:szCs w:val="20"/>
    </w:rPr>
  </w:style>
  <w:style w:type="paragraph" w:customStyle="1" w:styleId="Video">
    <w:name w:val="Video"/>
    <w:basedOn w:val="Normal"/>
    <w:qFormat/>
    <w:rsid w:val="00101C58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/>
      <w:color w:val="FF0000"/>
      <w:sz w:val="24"/>
      <w:szCs w:val="20"/>
    </w:rPr>
  </w:style>
  <w:style w:type="character" w:customStyle="1" w:styleId="Volume">
    <w:name w:val="Volu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CC66"/>
    </w:rPr>
  </w:style>
  <w:style w:type="character" w:customStyle="1" w:styleId="Year">
    <w:name w:val="Year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66FF66"/>
    </w:rPr>
  </w:style>
  <w:style w:type="paragraph" w:customStyle="1" w:styleId="Yours">
    <w:name w:val="Yours"/>
    <w:basedOn w:val="Normal"/>
    <w:next w:val="Normal"/>
    <w:qFormat/>
    <w:rsid w:val="00101C58"/>
  </w:style>
  <w:style w:type="character" w:styleId="PageNumber">
    <w:name w:val="page number"/>
    <w:basedOn w:val="DefaultParagraphFont"/>
    <w:uiPriority w:val="99"/>
    <w:semiHidden/>
    <w:unhideWhenUsed/>
    <w:rsid w:val="00101C58"/>
    <w:rPr>
      <w:rFonts w:ascii="Times New Roman" w:hAnsi="Times New Roman" w:cs="Times New Roman"/>
      <w:sz w:val="14"/>
    </w:rPr>
  </w:style>
  <w:style w:type="character" w:styleId="LineNumber">
    <w:name w:val="line number"/>
    <w:basedOn w:val="DefaultParagraphFont"/>
    <w:uiPriority w:val="99"/>
    <w:semiHidden/>
    <w:unhideWhenUsed/>
    <w:rsid w:val="00101C58"/>
    <w:rPr>
      <w:sz w:val="16"/>
    </w:rPr>
  </w:style>
  <w:style w:type="paragraph" w:styleId="NoSpacing">
    <w:name w:val="No Spacing"/>
    <w:uiPriority w:val="1"/>
    <w:qFormat/>
    <w:rsid w:val="00101C58"/>
    <w:pPr>
      <w:spacing w:after="0" w:line="240" w:lineRule="auto"/>
    </w:pPr>
  </w:style>
  <w:style w:type="character" w:customStyle="1" w:styleId="KeyTerm">
    <w:name w:val="KeyTerm"/>
    <w:basedOn w:val="DefaultParagraphFont"/>
    <w:uiPriority w:val="1"/>
    <w:qFormat/>
    <w:rsid w:val="00101C58"/>
    <w:rPr>
      <w:rFonts w:ascii="Times New Roman" w:hAnsi="Times New Roman" w:cs="Times New Roman"/>
      <w:color w:val="E36C0A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101C58"/>
    <w:rPr>
      <w:rFonts w:ascii="Times New Roman" w:hAnsi="Times New Roman" w:cs="Times New Roman"/>
      <w:bdr w:val="none" w:sz="0" w:space="0" w:color="auto"/>
      <w:shd w:val="clear" w:color="auto" w:fill="B6DDE8" w:themeFill="accent5" w:themeFillTint="66"/>
    </w:rPr>
  </w:style>
  <w:style w:type="character" w:customStyle="1" w:styleId="term-InText">
    <w:name w:val="term-InText"/>
    <w:uiPriority w:val="1"/>
    <w:rsid w:val="00101C58"/>
  </w:style>
  <w:style w:type="paragraph" w:customStyle="1" w:styleId="CCSHead">
    <w:name w:val="CCSHead"/>
    <w:basedOn w:val="KeyWordHead"/>
    <w:qFormat/>
    <w:rsid w:val="00101C58"/>
  </w:style>
  <w:style w:type="paragraph" w:customStyle="1" w:styleId="CCSDescription">
    <w:name w:val="CCSDescription"/>
    <w:basedOn w:val="KeyWords"/>
    <w:qFormat/>
    <w:rsid w:val="00101C58"/>
  </w:style>
  <w:style w:type="paragraph" w:customStyle="1" w:styleId="RefFormatHead">
    <w:name w:val="RefFormatHead"/>
    <w:basedOn w:val="Normal"/>
    <w:qFormat/>
    <w:rsid w:val="00101C58"/>
    <w:pPr>
      <w:keepNext/>
      <w:spacing w:before="60" w:after="60"/>
    </w:pPr>
    <w:rPr>
      <w:b/>
    </w:rPr>
  </w:style>
  <w:style w:type="paragraph" w:customStyle="1" w:styleId="RefFormatPara">
    <w:name w:val="RefFormatPara"/>
    <w:basedOn w:val="Normal"/>
    <w:qFormat/>
    <w:rsid w:val="00101C58"/>
    <w:pPr>
      <w:spacing w:before="60" w:after="60"/>
      <w:contextualSpacing/>
    </w:pPr>
  </w:style>
  <w:style w:type="paragraph" w:customStyle="1" w:styleId="Algorithm">
    <w:name w:val="Algorithm"/>
    <w:basedOn w:val="Normal"/>
    <w:qFormat/>
    <w:rsid w:val="00101C58"/>
    <w:pPr>
      <w:spacing w:line="240" w:lineRule="auto"/>
    </w:pPr>
  </w:style>
  <w:style w:type="paragraph" w:customStyle="1" w:styleId="Style1">
    <w:name w:val="Style1"/>
    <w:basedOn w:val="Head4"/>
    <w:qFormat/>
    <w:rsid w:val="00101C58"/>
    <w:pPr>
      <w:numPr>
        <w:ilvl w:val="0"/>
        <w:numId w:val="0"/>
      </w:numPr>
    </w:pPr>
  </w:style>
  <w:style w:type="paragraph" w:customStyle="1" w:styleId="PermissionBlock">
    <w:name w:val="PermissionBlock"/>
    <w:basedOn w:val="FootnoteText"/>
    <w:qFormat/>
    <w:rsid w:val="00101C58"/>
  </w:style>
  <w:style w:type="character" w:customStyle="1" w:styleId="ArticleNumber">
    <w:name w:val="ArticleNumber"/>
    <w:basedOn w:val="DefaultParagraphFont"/>
    <w:uiPriority w:val="1"/>
    <w:qFormat/>
    <w:rsid w:val="00101C58"/>
    <w:rPr>
      <w:rFonts w:ascii="Times New Roman" w:hAnsi="Times New Roman" w:cs="Times New Roman"/>
      <w:color w:val="7030A0"/>
    </w:rPr>
  </w:style>
  <w:style w:type="paragraph" w:customStyle="1" w:styleId="Image">
    <w:name w:val="Image"/>
    <w:basedOn w:val="Normal"/>
    <w:qFormat/>
    <w:rsid w:val="00101C58"/>
    <w:pPr>
      <w:keepNext/>
    </w:pPr>
  </w:style>
  <w:style w:type="paragraph" w:styleId="Date">
    <w:name w:val="Date"/>
    <w:basedOn w:val="Normal"/>
    <w:next w:val="Normal"/>
    <w:link w:val="DateChar1"/>
    <w:uiPriority w:val="99"/>
    <w:semiHidden/>
    <w:unhideWhenUsed/>
    <w:rsid w:val="00101C58"/>
  </w:style>
  <w:style w:type="character" w:customStyle="1" w:styleId="DateChar1">
    <w:name w:val="Date Char1"/>
    <w:basedOn w:val="DefaultParagraphFont"/>
    <w:link w:val="Date"/>
    <w:uiPriority w:val="99"/>
    <w:semiHidden/>
    <w:rsid w:val="00101C58"/>
    <w:rPr>
      <w:rFonts w:ascii="Times New Roman" w:hAnsi="Times New Roman" w:cs="Times New Roman"/>
      <w:sz w:val="18"/>
    </w:rPr>
  </w:style>
  <w:style w:type="paragraph" w:styleId="List">
    <w:name w:val="List"/>
    <w:basedOn w:val="Normal"/>
    <w:uiPriority w:val="99"/>
    <w:semiHidden/>
    <w:unhideWhenUsed/>
    <w:rsid w:val="00101C58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101C58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101C58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101C58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101C58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101C58"/>
    <w:pPr>
      <w:numPr>
        <w:numId w:val="3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101C58"/>
    <w:pPr>
      <w:numPr>
        <w:numId w:val="4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101C58"/>
    <w:pPr>
      <w:numPr>
        <w:numId w:val="5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101C58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101C58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101C58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101C58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101C58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101C58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101C58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101C58"/>
    <w:pPr>
      <w:numPr>
        <w:numId w:val="8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101C58"/>
    <w:pPr>
      <w:numPr>
        <w:numId w:val="9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101C58"/>
    <w:pPr>
      <w:numPr>
        <w:numId w:val="10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101C58"/>
    <w:pPr>
      <w:numPr>
        <w:numId w:val="11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101C58"/>
    <w:pPr>
      <w:numPr>
        <w:numId w:val="12"/>
      </w:numPr>
      <w:contextualSpacing/>
    </w:pPr>
  </w:style>
  <w:style w:type="paragraph" w:styleId="NormalIndent">
    <w:name w:val="Normal Indent"/>
    <w:basedOn w:val="Normal"/>
    <w:uiPriority w:val="99"/>
    <w:semiHidden/>
    <w:unhideWhenUsed/>
    <w:rsid w:val="00101C58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101C58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101C58"/>
    <w:rPr>
      <w:rFonts w:ascii="Times New Roman" w:hAnsi="Times New Roman" w:cs="Times New Roman"/>
      <w:sz w:val="18"/>
    </w:rPr>
  </w:style>
  <w:style w:type="paragraph" w:styleId="Quote">
    <w:name w:val="Quote"/>
    <w:basedOn w:val="Normal"/>
    <w:next w:val="Normal"/>
    <w:link w:val="QuoteChar"/>
    <w:uiPriority w:val="29"/>
    <w:qFormat/>
    <w:rsid w:val="00101C5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1C58"/>
    <w:rPr>
      <w:rFonts w:ascii="Times New Roman" w:hAnsi="Times New Roman" w:cs="Times New Roman"/>
      <w:i/>
      <w:iCs/>
      <w:color w:val="404040" w:themeColor="text1" w:themeTint="BF"/>
      <w:sz w:val="18"/>
    </w:rPr>
  </w:style>
  <w:style w:type="paragraph" w:customStyle="1" w:styleId="ComputerCode">
    <w:name w:val="ComputerCode"/>
    <w:basedOn w:val="Normal"/>
    <w:qFormat/>
    <w:rsid w:val="005240EB"/>
    <w:pPr>
      <w:spacing w:before="60" w:after="60" w:line="360" w:lineRule="auto"/>
    </w:pPr>
    <w:rPr>
      <w:rFonts w:ascii="Courier New" w:hAnsi="Courier New"/>
      <w:sz w:val="16"/>
    </w:rPr>
  </w:style>
  <w:style w:type="paragraph" w:customStyle="1" w:styleId="ACMRefHead">
    <w:name w:val="ACMRefHead"/>
    <w:basedOn w:val="Normal"/>
    <w:qFormat/>
    <w:rsid w:val="00663847"/>
    <w:pPr>
      <w:spacing w:before="60" w:after="60"/>
    </w:pPr>
    <w:rPr>
      <w:rFonts w:ascii="Linux Libertine" w:hAnsi="Linux Libertine"/>
      <w:b/>
    </w:rPr>
  </w:style>
  <w:style w:type="paragraph" w:customStyle="1" w:styleId="ACMRef">
    <w:name w:val="ACMRef"/>
    <w:basedOn w:val="Normal"/>
    <w:qFormat/>
    <w:rsid w:val="00663847"/>
    <w:pPr>
      <w:spacing w:before="60" w:after="60"/>
    </w:pPr>
    <w:rPr>
      <w:rFonts w:ascii="Linux Libertine" w:hAnsi="Linux Libertine"/>
    </w:rPr>
  </w:style>
  <w:style w:type="paragraph" w:customStyle="1" w:styleId="PostHeadPara">
    <w:name w:val="PostHeadPara"/>
    <w:basedOn w:val="Para"/>
    <w:qFormat/>
    <w:rsid w:val="003E789C"/>
    <w:pPr>
      <w:ind w:firstLine="0"/>
    </w:pPr>
  </w:style>
  <w:style w:type="paragraph" w:customStyle="1" w:styleId="Subtitle0">
    <w:name w:val="Sub_title"/>
    <w:basedOn w:val="Subtitle"/>
    <w:link w:val="SubtitleChar0"/>
    <w:qFormat/>
    <w:rsid w:val="008D31F1"/>
    <w:pPr>
      <w:jc w:val="left"/>
    </w:pPr>
  </w:style>
  <w:style w:type="paragraph" w:customStyle="1" w:styleId="ListParagraph0">
    <w:name w:val="ListParagraph"/>
    <w:basedOn w:val="ListParagraph"/>
    <w:qFormat/>
    <w:rsid w:val="008D31F1"/>
  </w:style>
  <w:style w:type="character" w:customStyle="1" w:styleId="SubtitleChar0">
    <w:name w:val="Sub_title Char"/>
    <w:basedOn w:val="SubtitleChar"/>
    <w:link w:val="Subtitle0"/>
    <w:rsid w:val="008D31F1"/>
    <w:rPr>
      <w:rFonts w:ascii="Arial" w:eastAsiaTheme="majorEastAsia" w:hAnsi="Arial" w:cs="Arial"/>
      <w:iCs/>
      <w:sz w:val="24"/>
      <w:szCs w:val="24"/>
    </w:rPr>
  </w:style>
  <w:style w:type="paragraph" w:customStyle="1" w:styleId="ShortTitle">
    <w:name w:val="Short Title"/>
    <w:basedOn w:val="Titledocument"/>
    <w:qFormat/>
    <w:rsid w:val="00C940A5"/>
    <w:rPr>
      <w:rFonts w:ascii="Linux Biolinum" w:hAnsi="Linux Biolinum" w:cs="Linux Biolinum"/>
      <w:sz w:val="18"/>
    </w:rPr>
  </w:style>
  <w:style w:type="paragraph" w:customStyle="1" w:styleId="Normal1">
    <w:name w:val="Normal1"/>
    <w:basedOn w:val="Normal"/>
    <w:qFormat/>
    <w:rsid w:val="00371D14"/>
  </w:style>
  <w:style w:type="character" w:customStyle="1" w:styleId="In-textcode">
    <w:name w:val="In-text code"/>
    <w:basedOn w:val="DefaultParagraphFont"/>
    <w:uiPriority w:val="1"/>
    <w:qFormat/>
    <w:rsid w:val="00A70B1B"/>
    <w:rPr>
      <w:rFonts w:ascii="Courier New" w:hAnsi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riocline/Uni_2nd_yr/comp%20sci/SP/SPGit/bsafe/Report/acm_mat_word_v2_mac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6A806-84A4-4976-9569-92CA54890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acm_mat_word_v2_mac.dotm</Template>
  <TotalTime>1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Dario Cline</cp:lastModifiedBy>
  <cp:revision>2</cp:revision>
  <dcterms:created xsi:type="dcterms:W3CDTF">2021-11-11T02:01:00Z</dcterms:created>
  <dcterms:modified xsi:type="dcterms:W3CDTF">2021-11-11T02:03:00Z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1.0.0</vt:lpwstr>
  </property>
</Properties>
</file>